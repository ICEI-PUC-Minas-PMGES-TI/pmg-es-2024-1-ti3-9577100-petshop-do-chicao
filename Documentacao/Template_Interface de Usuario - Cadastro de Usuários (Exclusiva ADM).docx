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7EA3B292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40EC137B" w:rsidR="00065A76">
        <w:rPr>
          <w:rFonts w:ascii="Times New Roman" w:hAnsi="Times New Roman"/>
        </w:rPr>
        <w:t xml:space="preserve">Interface de usuário </w:t>
      </w:r>
      <w:r w:rsidRPr="40EC137B" w:rsidR="27913560">
        <w:rPr>
          <w:rFonts w:ascii="Times New Roman" w:hAnsi="Times New Roman"/>
        </w:rPr>
        <w:t xml:space="preserve">- </w:t>
      </w:r>
      <w:r w:rsidRPr="40EC137B" w:rsidR="372C08D8">
        <w:rPr>
          <w:rFonts w:ascii="Times New Roman" w:hAnsi="Times New Roman"/>
        </w:rPr>
        <w:t>Cadastro de Usuário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40EC137B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40EC137B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5CB2A7D5">
            <w:pPr>
              <w:pStyle w:val="Tabela"/>
            </w:pPr>
            <w:r w:rsidR="26F013EE">
              <w:rPr/>
              <w:t>Campo de texto (Nome)</w:t>
            </w:r>
          </w:p>
        </w:tc>
        <w:tc>
          <w:tcPr>
            <w:tcW w:w="1315" w:type="dxa"/>
            <w:tcMar/>
          </w:tcPr>
          <w:p w:rsidRPr="00577606" w:rsidR="00065A76" w:rsidP="40EC137B" w:rsidRDefault="00065A76" w14:paraId="0E27B00A" wp14:textId="3952935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6F013EE">
              <w:rPr/>
              <w:t>Campo de texto que recebe o nome do Usuário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40B820FC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452EE96A" wp14:textId="637FCAEB">
            <w:pPr>
              <w:pStyle w:val="Tabela"/>
            </w:pPr>
            <w:r w:rsidR="122AAEF7">
              <w:rPr/>
              <w:t>ElementoHtml</w:t>
            </w:r>
          </w:p>
          <w:p w:rsidRPr="00577606" w:rsidR="00065A76" w:rsidP="00A37183" w:rsidRDefault="00065A76" w14:paraId="4B94D5A5" wp14:textId="53DDBE71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5C5584" w:rsidP="00A37183" w:rsidRDefault="005C5584" w14:paraId="3DEEC669" wp14:textId="03E642DF">
            <w:pPr>
              <w:pStyle w:val="Tabela"/>
            </w:pPr>
          </w:p>
        </w:tc>
      </w:tr>
      <w:tr xmlns:wp14="http://schemas.microsoft.com/office/word/2010/wordml" w:rsidRPr="00577606" w:rsidR="00065A76" w:rsidTr="40EC137B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319189C3">
            <w:pPr>
              <w:pStyle w:val="Tabela"/>
            </w:pPr>
            <w:r w:rsidR="26F013EE">
              <w:rPr/>
              <w:t>Campo de texto (Telefone)</w:t>
            </w:r>
          </w:p>
        </w:tc>
        <w:tc>
          <w:tcPr>
            <w:tcW w:w="1315" w:type="dxa"/>
            <w:tcMar/>
          </w:tcPr>
          <w:p w:rsidRPr="00577606" w:rsidR="00065A76" w:rsidP="40EC137B" w:rsidRDefault="00065A76" w14:paraId="53128261" wp14:textId="01DC6DD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6F013EE">
              <w:rPr/>
              <w:t>Campo de texto que recebe o telefone do usuário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7A8671A0" wp14:textId="637FCAEB">
            <w:pPr>
              <w:pStyle w:val="Tabela"/>
            </w:pPr>
            <w:r w:rsidR="7420A77E">
              <w:rPr/>
              <w:t>ElementoHtml</w:t>
            </w:r>
          </w:p>
          <w:p w:rsidRPr="00577606" w:rsidR="00065A76" w:rsidP="00A37183" w:rsidRDefault="00065A76" w14:paraId="4B99056E" wp14:textId="07E98E1E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1299C43A" wp14:textId="1277282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40EC137B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165CEF5A">
            <w:pPr>
              <w:pStyle w:val="Tabela"/>
            </w:pPr>
            <w:r w:rsidR="26F013EE">
              <w:rPr/>
              <w:t xml:space="preserve">Seletor (Tipo de </w:t>
            </w:r>
            <w:r w:rsidR="26F013EE">
              <w:rPr/>
              <w:t>Usuário</w:t>
            </w:r>
            <w:r w:rsidR="26F013EE">
              <w:rPr/>
              <w:t>)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7E1E03F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6F013EE">
              <w:rPr/>
              <w:t xml:space="preserve">Seletor que informa se o usuário </w:t>
            </w:r>
            <w:r w:rsidR="26F013EE">
              <w:rPr/>
              <w:t>é administrador</w:t>
            </w:r>
            <w:r w:rsidR="26F013EE">
              <w:rPr/>
              <w:t xml:space="preserve"> ou não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67FEE8A3" wp14:textId="637FCAEB">
            <w:pPr>
              <w:pStyle w:val="Tabela"/>
            </w:pPr>
            <w:r w:rsidR="7420A77E">
              <w:rPr/>
              <w:t>ElementoHtml</w:t>
            </w:r>
          </w:p>
          <w:p w:rsidRPr="00577606" w:rsidR="00065A76" w:rsidP="00A37183" w:rsidRDefault="00065A76" w14:paraId="34CE0A41" wp14:textId="2BE2CE34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62EBF3C5" wp14:textId="1E6447E0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40EC137B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40EC137B" w:rsidRDefault="00065A76" w14:paraId="5997CC1D" wp14:textId="7A19406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6F013EE">
              <w:rPr/>
              <w:t>Campo</w:t>
            </w:r>
            <w:r w:rsidR="26F013EE">
              <w:rPr/>
              <w:t xml:space="preserve"> de Texto (Senha do Usuário)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1C6C201E">
            <w:pPr>
              <w:pStyle w:val="Tabela"/>
            </w:pPr>
            <w:r w:rsidR="26F013EE">
              <w:rPr/>
              <w:t>Recebe a senha do usuário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55D60A09" wp14:textId="637FCAEB">
            <w:pPr>
              <w:pStyle w:val="Tabela"/>
            </w:pPr>
            <w:r w:rsidR="1DC149A3">
              <w:rPr/>
              <w:t>ElementoHtml</w:t>
            </w:r>
          </w:p>
          <w:p w:rsidRPr="00577606" w:rsidR="00065A76" w:rsidP="00A37183" w:rsidRDefault="00065A76" w14:paraId="1F72F646" wp14:textId="6DD94674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40EC137B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40EC137B" w:rsidRDefault="00065A76" w14:paraId="23DE523C" wp14:textId="535093A6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6F013EE">
              <w:rPr/>
              <w:t>Confirmar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3D3DECE5">
            <w:pPr>
              <w:pStyle w:val="Tabela"/>
            </w:pPr>
            <w:r w:rsidR="26F013EE">
              <w:rPr/>
              <w:t>Realiza a criação do usuário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347121A0" wp14:textId="637FCAEB">
            <w:pPr>
              <w:pStyle w:val="Tabela"/>
            </w:pPr>
            <w:r w:rsidR="194EB04F">
              <w:rPr/>
              <w:t>ElementoHtml</w:t>
            </w:r>
          </w:p>
          <w:p w:rsidRPr="00577606" w:rsidR="00065A76" w:rsidP="00A37183" w:rsidRDefault="00065A76" w14:paraId="07459315" wp14:textId="2BBD3B0A">
            <w:pPr>
              <w:pStyle w:val="Tabela"/>
            </w:pPr>
            <w:r w:rsidR="194EB04F">
              <w:rPr/>
              <w:t>(Botão)</w:t>
            </w:r>
          </w:p>
        </w:tc>
        <w:tc>
          <w:tcPr>
            <w:tcW w:w="1984" w:type="dxa"/>
            <w:tcMar/>
          </w:tcPr>
          <w:p w:rsidRPr="00577606" w:rsidR="005C5584" w:rsidP="00A37183" w:rsidRDefault="005C5584" w14:paraId="6537F28F" wp14:textId="4D07DEA6">
            <w:pPr>
              <w:pStyle w:val="Tabela"/>
            </w:pPr>
          </w:p>
        </w:tc>
      </w:tr>
      <w:tr xmlns:wp14="http://schemas.microsoft.com/office/word/2010/wordml" w:rsidRPr="00577606" w:rsidR="00E20D5B" w:rsidTr="40EC137B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754CA216">
            <w:pPr>
              <w:pStyle w:val="Tabela"/>
            </w:pPr>
            <w:r w:rsidR="26F013EE">
              <w:rPr/>
              <w:t>Voltar</w:t>
            </w: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628B52FE">
            <w:pPr>
              <w:pStyle w:val="Tabela"/>
            </w:pPr>
            <w:r w:rsidR="26F013EE">
              <w:rPr/>
              <w:t>Volta ao menu principal</w:t>
            </w: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40EC137B" w:rsidRDefault="00E20D5B" w14:paraId="28A9FAFF" wp14:textId="637FCAEB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7DC61C35">
              <w:rPr/>
              <w:t>ElementoHtml</w:t>
            </w:r>
          </w:p>
          <w:p w:rsidRPr="00577606" w:rsidR="00E20D5B" w:rsidP="40EC137B" w:rsidRDefault="00E20D5B" w14:paraId="463F29E8" wp14:textId="0F5F348B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7DC61C35">
              <w:rPr/>
              <w:t>(Botão)</w:t>
            </w:r>
          </w:p>
        </w:tc>
        <w:tc>
          <w:tcPr>
            <w:tcW w:w="1984" w:type="dxa"/>
            <w:tcMar/>
          </w:tcPr>
          <w:p w:rsidRPr="00577606" w:rsidR="00E20D5B" w:rsidP="00A37183" w:rsidRDefault="00E20D5B" w14:paraId="3B7B4B86" wp14:textId="3CD2121F">
            <w:pPr>
              <w:pStyle w:val="Tabela"/>
            </w:pPr>
          </w:p>
        </w:tc>
      </w:tr>
      <w:tr xmlns:wp14="http://schemas.microsoft.com/office/word/2010/wordml" w:rsidRPr="00577606" w:rsidR="00E20D5B" w:rsidTr="40EC137B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D8CC370">
            <w:pPr>
              <w:pStyle w:val="Tabela"/>
            </w:pPr>
            <w:r w:rsidR="26F013EE">
              <w:rPr/>
              <w:t>Erro</w:t>
            </w: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5029EDE6">
            <w:pPr>
              <w:pStyle w:val="Tabela"/>
            </w:pPr>
            <w:r w:rsidR="26F013EE">
              <w:rPr/>
              <w:t>Mensagem de erro.</w:t>
            </w: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0EC137B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0EC137B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0EC137B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40EC137B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40EC137B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1B5938AF" w14:textId="5CB2A7D5">
            <w:pPr>
              <w:pStyle w:val="Tabela"/>
            </w:pPr>
            <w:r w:rsidR="40EC137B">
              <w:rPr/>
              <w:t>Campo de texto (Nome)</w:t>
            </w:r>
          </w:p>
        </w:tc>
        <w:tc>
          <w:tcPr>
            <w:tcW w:w="4111" w:type="dxa"/>
            <w:tcMar/>
          </w:tcPr>
          <w:p w:rsidRPr="00577606" w:rsidR="00EA7AD4" w:rsidP="40EC137B" w:rsidRDefault="00EA7AD4" w14:paraId="7DF4E37C" wp14:textId="79EC695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83E0305">
              <w:rPr/>
              <w:t>Informa ao sistema o nome do usuário a ser criado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40EC137B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051B0941" w14:textId="319189C3">
            <w:pPr>
              <w:pStyle w:val="Tabela"/>
            </w:pPr>
            <w:r w:rsidR="40EC137B">
              <w:rPr/>
              <w:t>Campo de texto (Telefone)</w:t>
            </w:r>
          </w:p>
        </w:tc>
        <w:tc>
          <w:tcPr>
            <w:tcW w:w="4111" w:type="dxa"/>
            <w:tcMar/>
          </w:tcPr>
          <w:p w:rsidRPr="00577606" w:rsidR="00EA7AD4" w:rsidP="40EC137B" w:rsidRDefault="00EA7AD4" w14:paraId="42C6D796" wp14:textId="3DDF8DB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823B75C">
              <w:rPr/>
              <w:t>Informa ao sistema o telefone do usuário a ser criado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40EC137B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522BAC23" w14:textId="165CEF5A">
            <w:pPr>
              <w:pStyle w:val="Tabela"/>
            </w:pPr>
            <w:r w:rsidR="40EC137B">
              <w:rPr/>
              <w:t xml:space="preserve">Seletor (Tipo de </w:t>
            </w:r>
            <w:r w:rsidR="40EC137B">
              <w:rPr/>
              <w:t>Usuário</w:t>
            </w:r>
            <w:r w:rsidR="40EC137B">
              <w:rPr/>
              <w:t>)</w:t>
            </w:r>
          </w:p>
        </w:tc>
        <w:tc>
          <w:tcPr>
            <w:tcW w:w="4111" w:type="dxa"/>
            <w:tcMar/>
          </w:tcPr>
          <w:p w:rsidRPr="00577606" w:rsidR="00EA7AD4" w:rsidP="40EC137B" w:rsidRDefault="00EA7AD4" w14:paraId="62431CDC" wp14:textId="626DFCB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433572C">
              <w:rPr/>
              <w:t xml:space="preserve">Informa ao sistema o nível de </w:t>
            </w:r>
            <w:r w:rsidR="7433572C">
              <w:rPr/>
              <w:t>privilégio</w:t>
            </w:r>
            <w:r w:rsidR="7433572C">
              <w:rPr/>
              <w:t xml:space="preserve"> do usuário a ser criado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40EC137B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245D969E" w14:textId="7A19406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0EC137B">
              <w:rPr/>
              <w:t>Campo</w:t>
            </w:r>
            <w:r w:rsidR="40EC137B">
              <w:rPr/>
              <w:t xml:space="preserve"> de Texto (Senha do Usuário)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6542ED48">
            <w:pPr>
              <w:pStyle w:val="Tabela"/>
            </w:pPr>
            <w:r w:rsidR="5385C9C5">
              <w:rPr/>
              <w:t xml:space="preserve">Informa ao sistema a senha do usuário 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40EC137B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69AC696F" w14:textId="535093A6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0EC137B">
              <w:rPr/>
              <w:t>Confirmar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01D9DA59">
            <w:pPr>
              <w:pStyle w:val="Tabela"/>
            </w:pPr>
            <w:r w:rsidR="3F213704">
              <w:rPr/>
              <w:t>Verifica se as informações são válidas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40EC137B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64F575AE" w14:textId="754CA216">
            <w:pPr>
              <w:pStyle w:val="Tabela"/>
            </w:pPr>
            <w:r w:rsidR="40EC137B">
              <w:rPr/>
              <w:t>Voltar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31BCA6C4">
            <w:pPr>
              <w:pStyle w:val="Tabela"/>
            </w:pPr>
            <w:r w:rsidR="07335E3E">
              <w:rPr/>
              <w:t>Volta ao menu, cancelando a ação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0EC137B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0EC137B" w:rsidP="40EC137B" w:rsidRDefault="40EC137B" w14:paraId="54436417" w14:textId="7D8CC370">
            <w:pPr>
              <w:pStyle w:val="Tabela"/>
            </w:pPr>
            <w:r w:rsidR="40EC137B">
              <w:rPr/>
              <w:t>Erro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5978CD8D">
            <w:pPr>
              <w:pStyle w:val="Tabela"/>
            </w:pPr>
            <w:r w:rsidR="10E458DD">
              <w:rPr/>
              <w:t>Informa ao usuário que os dados não são válidos.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0EC137B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0EC137B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56BFA3"/>
    <w:rsid w:val="039897ED"/>
    <w:rsid w:val="040FB95F"/>
    <w:rsid w:val="04846D5A"/>
    <w:rsid w:val="06203DBB"/>
    <w:rsid w:val="07335E3E"/>
    <w:rsid w:val="09C80BCF"/>
    <w:rsid w:val="0AF3AEDE"/>
    <w:rsid w:val="0C824279"/>
    <w:rsid w:val="0E4B1892"/>
    <w:rsid w:val="102C5F35"/>
    <w:rsid w:val="10E458DD"/>
    <w:rsid w:val="11858051"/>
    <w:rsid w:val="122AAEF7"/>
    <w:rsid w:val="13663AF5"/>
    <w:rsid w:val="138BA91F"/>
    <w:rsid w:val="14A27EAA"/>
    <w:rsid w:val="14AA5023"/>
    <w:rsid w:val="17DA1F6C"/>
    <w:rsid w:val="185AB0EA"/>
    <w:rsid w:val="194EB04F"/>
    <w:rsid w:val="19A1D1C2"/>
    <w:rsid w:val="19D3E8E2"/>
    <w:rsid w:val="1A9D48A1"/>
    <w:rsid w:val="1AC348D6"/>
    <w:rsid w:val="1ADCAFEA"/>
    <w:rsid w:val="1DC149A3"/>
    <w:rsid w:val="1E961E47"/>
    <w:rsid w:val="1E9E715B"/>
    <w:rsid w:val="218101B2"/>
    <w:rsid w:val="22B53A6C"/>
    <w:rsid w:val="22BDC43D"/>
    <w:rsid w:val="22C380D2"/>
    <w:rsid w:val="231CD213"/>
    <w:rsid w:val="231CD213"/>
    <w:rsid w:val="23844C45"/>
    <w:rsid w:val="24788289"/>
    <w:rsid w:val="265472D5"/>
    <w:rsid w:val="26F013EE"/>
    <w:rsid w:val="27913560"/>
    <w:rsid w:val="2823B75C"/>
    <w:rsid w:val="28413054"/>
    <w:rsid w:val="290EE2E4"/>
    <w:rsid w:val="2AC63AD9"/>
    <w:rsid w:val="2F3A1F50"/>
    <w:rsid w:val="304D1820"/>
    <w:rsid w:val="312A9B75"/>
    <w:rsid w:val="35A960D4"/>
    <w:rsid w:val="35A960D4"/>
    <w:rsid w:val="36B8E874"/>
    <w:rsid w:val="372C08D8"/>
    <w:rsid w:val="3A705800"/>
    <w:rsid w:val="3DB472B9"/>
    <w:rsid w:val="3F213704"/>
    <w:rsid w:val="40EC137B"/>
    <w:rsid w:val="42F40C75"/>
    <w:rsid w:val="44500511"/>
    <w:rsid w:val="44A2F40E"/>
    <w:rsid w:val="455EB8BB"/>
    <w:rsid w:val="483E0305"/>
    <w:rsid w:val="49C3CF1E"/>
    <w:rsid w:val="4C1AAC3A"/>
    <w:rsid w:val="51FD107C"/>
    <w:rsid w:val="5385C9C5"/>
    <w:rsid w:val="5420BD3F"/>
    <w:rsid w:val="54869645"/>
    <w:rsid w:val="558F5D4D"/>
    <w:rsid w:val="56CE57F7"/>
    <w:rsid w:val="57BE3707"/>
    <w:rsid w:val="59B5CBB8"/>
    <w:rsid w:val="5A532730"/>
    <w:rsid w:val="5C26724F"/>
    <w:rsid w:val="5C9A5EFE"/>
    <w:rsid w:val="5E36F9A8"/>
    <w:rsid w:val="5E50916B"/>
    <w:rsid w:val="5F982FFA"/>
    <w:rsid w:val="6308D734"/>
    <w:rsid w:val="630A6ACB"/>
    <w:rsid w:val="643ECE8F"/>
    <w:rsid w:val="6463657A"/>
    <w:rsid w:val="64FD73A9"/>
    <w:rsid w:val="653283ED"/>
    <w:rsid w:val="65DA9EF0"/>
    <w:rsid w:val="664077F6"/>
    <w:rsid w:val="672364B9"/>
    <w:rsid w:val="67B3C815"/>
    <w:rsid w:val="68759764"/>
    <w:rsid w:val="6B42B79B"/>
    <w:rsid w:val="6B80BD23"/>
    <w:rsid w:val="6E4B89DB"/>
    <w:rsid w:val="6F154E41"/>
    <w:rsid w:val="70912F7F"/>
    <w:rsid w:val="721DAE3D"/>
    <w:rsid w:val="72AEA6CD"/>
    <w:rsid w:val="7420A77E"/>
    <w:rsid w:val="7433572C"/>
    <w:rsid w:val="74DC1DB0"/>
    <w:rsid w:val="75CCF8C4"/>
    <w:rsid w:val="76B55515"/>
    <w:rsid w:val="78081246"/>
    <w:rsid w:val="7CC9C21B"/>
    <w:rsid w:val="7DA077DA"/>
    <w:rsid w:val="7DC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2024-03-11T19:58:05.6664953Z</dcterms:modified>
</coreProperties>
</file>