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3.xml" ContentType="application/vnd.openxmlformats-officedocument.wordprocessingml.header+xml"/>
  <Override PartName="/word/footer3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name="_Toc421009965" w:id="0"/>
    <w:bookmarkStart w:name="_Toc421013317" w:id="1"/>
    <w:bookmarkStart w:name="_Toc421098382" w:id="2"/>
    <w:p xmlns:wp14="http://schemas.microsoft.com/office/word/2010/wordml" w:rsidRPr="00577606" w:rsidR="00065A76" w:rsidP="00F46CBE" w:rsidRDefault="00065A76" w14:paraId="319DE2FC" wp14:textId="3908B966">
      <w:pPr>
        <w:pStyle w:val="Ttulo5"/>
        <w:keepLines w:val="1"/>
        <w:rPr>
          <w:rFonts w:ascii="Times New Roman" w:hAnsi="Times New Roman"/>
        </w:rPr>
      </w:pPr>
      <w:bookmarkStart w:name="_Toc254818273" w:id="3"/>
      <w:bookmarkEnd w:id="0"/>
      <w:bookmarkEnd w:id="1"/>
      <w:bookmarkEnd w:id="2"/>
      <w:r w:rsidRPr="6BD1F4F9" w:rsidR="3284FEFA">
        <w:rPr>
          <w:rFonts w:ascii="Times New Roman" w:hAnsi="Times New Roman"/>
        </w:rPr>
        <w:t xml:space="preserve">Interface de usuário </w:t>
      </w:r>
      <w:r w:rsidRPr="6BD1F4F9" w:rsidR="3ECF7986">
        <w:rPr>
          <w:rFonts w:ascii="Times New Roman" w:hAnsi="Times New Roman"/>
        </w:rPr>
        <w:t xml:space="preserve">- </w:t>
      </w:r>
      <w:r w:rsidRPr="6BD1F4F9" w:rsidR="04B8B90A">
        <w:rPr>
          <w:rFonts w:ascii="Times New Roman" w:hAnsi="Times New Roman"/>
        </w:rPr>
        <w:t>Controle de Caixa</w:t>
      </w:r>
      <w:bookmarkEnd w:id="3"/>
    </w:p>
    <w:p xmlns:wp14="http://schemas.microsoft.com/office/word/2010/wordml" w:rsidRPr="00577606" w:rsidR="00065A76" w:rsidRDefault="00065A76" w14:paraId="12CBE099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Leiaute sugerido</w:t>
      </w:r>
    </w:p>
    <w:tbl>
      <w:tblPr>
        <w:tblW w:w="928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Pr="00577606" w:rsidR="00065A76" w14:paraId="05BBB472" wp14:textId="77777777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9284" w:type="dxa"/>
          </w:tcPr>
          <w:p w:rsidRPr="00577606" w:rsidR="00065A76" w:rsidP="00A37183" w:rsidRDefault="00F46CBE" w14:paraId="29887DBA" wp14:textId="77777777">
            <w:pPr>
              <w:pStyle w:val="Tabela"/>
            </w:pPr>
            <w:r>
              <w:t>&lt;leiaute sugerido&gt;</w:t>
            </w:r>
          </w:p>
        </w:tc>
      </w:tr>
    </w:tbl>
    <w:p xmlns:wp14="http://schemas.microsoft.com/office/word/2010/wordml" w:rsidRPr="00577606" w:rsidR="00044A58" w:rsidP="00A37183" w:rsidRDefault="00044A58" w14:paraId="5DAB6C7B" wp14:textId="77777777">
      <w:pPr>
        <w:pStyle w:val="Corpodetexto"/>
      </w:pPr>
    </w:p>
    <w:p xmlns:wp14="http://schemas.microsoft.com/office/word/2010/wordml" w:rsidRPr="00577606" w:rsidR="00065A76" w:rsidRDefault="00065A76" w14:paraId="78294F6A" wp14:textId="77777777">
      <w:pPr>
        <w:pStyle w:val="Ttulo6"/>
        <w:rPr>
          <w:rFonts w:ascii="Times New Roman" w:hAnsi="Times New Roman"/>
        </w:rPr>
      </w:pPr>
      <w:r w:rsidRPr="00577606">
        <w:rPr>
          <w:rFonts w:ascii="Times New Roman" w:hAnsi="Times New Roman"/>
        </w:rPr>
        <w:t>Relacionamentos com outras interfaces</w:t>
      </w:r>
    </w:p>
    <w:tbl>
      <w:tblPr>
        <w:tblW w:w="92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xmlns:wp14="http://schemas.microsoft.com/office/word/2010/wordml" w:rsidRPr="00577606" w:rsidR="00065A76" w:rsidTr="5C9A5EFE" w14:paraId="02EB378F" wp14:textId="77777777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9212" w:type="dxa"/>
            <w:tcMar/>
          </w:tcPr>
          <w:p w:rsidRPr="00577606" w:rsidR="00AD49AE" w:rsidP="00A37183" w:rsidRDefault="00AD49AE" w14:paraId="6A05A809" wp14:textId="10663F00">
            <w:pPr>
              <w:pStyle w:val="Tabela"/>
            </w:pPr>
            <w:r w:rsidR="3A705800">
              <w:rPr/>
              <w:t>Menu Principal</w:t>
            </w:r>
          </w:p>
        </w:tc>
      </w:tr>
    </w:tbl>
    <w:p xmlns:wp14="http://schemas.microsoft.com/office/word/2010/wordml" w:rsidRPr="009803D7" w:rsidR="009803D7" w:rsidP="009803D7" w:rsidRDefault="009803D7" w14:paraId="5A39BBE3" wp14:textId="77777777">
      <w:pPr>
        <w:pStyle w:val="Ttulo6"/>
        <w:keepLines/>
        <w:numPr>
          <w:ilvl w:val="0"/>
          <w:numId w:val="0"/>
        </w:numPr>
        <w:ind w:left="1152" w:hanging="1152"/>
        <w:rPr>
          <w:rFonts w:ascii="Times New Roman" w:hAnsi="Times New Roman"/>
          <w:b w:val="0"/>
          <w:i w:val="0"/>
        </w:rPr>
      </w:pPr>
    </w:p>
    <w:p xmlns:wp14="http://schemas.microsoft.com/office/word/2010/wordml" w:rsidRPr="00577606" w:rsidR="00065A76" w:rsidRDefault="00065A76" w14:paraId="0DF95085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Campos</w:t>
      </w:r>
    </w:p>
    <w:tbl>
      <w:tblPr>
        <w:tblW w:w="9191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27"/>
        <w:gridCol w:w="1315"/>
        <w:gridCol w:w="1134"/>
        <w:gridCol w:w="1275"/>
        <w:gridCol w:w="1110"/>
        <w:gridCol w:w="1867"/>
      </w:tblGrid>
      <w:tr xmlns:wp14="http://schemas.microsoft.com/office/word/2010/wordml" w:rsidRPr="00577606" w:rsidR="00065A76" w:rsidTr="6BD1F4F9" w14:paraId="2E0DA743" wp14:textId="77777777">
        <w:tblPrEx>
          <w:tblCellMar>
            <w:top w:w="0" w:type="dxa"/>
            <w:bottom w:w="0" w:type="dxa"/>
          </w:tblCellMar>
        </w:tblPrEx>
        <w:trPr>
          <w:cantSplit/>
          <w:trHeight w:val="134"/>
        </w:trPr>
        <w:tc>
          <w:tcPr>
            <w:tcW w:w="1063" w:type="dxa"/>
            <w:tcMar/>
          </w:tcPr>
          <w:p w:rsidRPr="00577606" w:rsidR="00065A76" w:rsidP="00C92E3A" w:rsidRDefault="00065A76" w14:paraId="2A34697A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Número</w:t>
            </w:r>
          </w:p>
        </w:tc>
        <w:tc>
          <w:tcPr>
            <w:tcW w:w="1427" w:type="dxa"/>
            <w:tcMar/>
          </w:tcPr>
          <w:p w:rsidRPr="00577606" w:rsidR="00065A76" w:rsidP="00C92E3A" w:rsidRDefault="00065A76" w14:paraId="1E609B8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Nome</w:t>
            </w:r>
          </w:p>
        </w:tc>
        <w:tc>
          <w:tcPr>
            <w:tcW w:w="1315" w:type="dxa"/>
            <w:tcMar/>
          </w:tcPr>
          <w:p w:rsidRPr="00577606" w:rsidR="00065A76" w:rsidP="00C92E3A" w:rsidRDefault="00065A76" w14:paraId="212251CE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Descrição</w:t>
            </w:r>
          </w:p>
        </w:tc>
        <w:tc>
          <w:tcPr>
            <w:tcW w:w="1134" w:type="dxa"/>
            <w:tcMar/>
          </w:tcPr>
          <w:p w:rsidRPr="00577606" w:rsidR="00065A76" w:rsidP="00C92E3A" w:rsidRDefault="00065A76" w14:paraId="3A675794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Valores válidos</w:t>
            </w:r>
          </w:p>
        </w:tc>
        <w:tc>
          <w:tcPr>
            <w:tcW w:w="1275" w:type="dxa"/>
            <w:tcMar/>
          </w:tcPr>
          <w:p w:rsidRPr="00577606" w:rsidR="00065A76" w:rsidP="00C92E3A" w:rsidRDefault="00065A76" w14:paraId="656C898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Formato</w:t>
            </w:r>
          </w:p>
        </w:tc>
        <w:tc>
          <w:tcPr>
            <w:tcW w:w="1110" w:type="dxa"/>
            <w:tcMar/>
          </w:tcPr>
          <w:p w:rsidRPr="00577606" w:rsidR="00065A76" w:rsidP="00C92E3A" w:rsidRDefault="00065A76" w14:paraId="7444BE67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Tipo</w:t>
            </w:r>
          </w:p>
        </w:tc>
        <w:tc>
          <w:tcPr>
            <w:tcW w:w="1867" w:type="dxa"/>
            <w:tcMar/>
          </w:tcPr>
          <w:p w:rsidRPr="00577606" w:rsidR="00065A76" w:rsidP="00C92E3A" w:rsidRDefault="00065A76" w14:paraId="6002582C" wp14:textId="77777777">
            <w:pPr>
              <w:pStyle w:val="Tabela"/>
              <w:jc w:val="center"/>
              <w:rPr>
                <w:b/>
                <w:snapToGrid w:val="0"/>
              </w:rPr>
            </w:pPr>
            <w:r w:rsidRPr="00577606">
              <w:rPr>
                <w:b/>
                <w:snapToGrid w:val="0"/>
              </w:rPr>
              <w:t>Restrições</w:t>
            </w:r>
          </w:p>
        </w:tc>
      </w:tr>
      <w:tr xmlns:wp14="http://schemas.microsoft.com/office/word/2010/wordml" w:rsidRPr="00577606" w:rsidR="00065A76" w:rsidTr="6BD1F4F9" w14:paraId="41C8F396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72A3D3EC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0D0B940D" wp14:textId="2F899C2D">
            <w:pPr>
              <w:pStyle w:val="Tabela"/>
            </w:pPr>
            <w:r w:rsidR="7B31FA2E">
              <w:rPr/>
              <w:t>Itens vendidos no dia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0E27B00A" wp14:textId="72300D52">
            <w:pPr>
              <w:pStyle w:val="Tabela"/>
            </w:pPr>
            <w:r w:rsidR="7B31FA2E">
              <w:rPr/>
              <w:t>Exibe a lista de itens vendidos</w:t>
            </w:r>
            <w:r w:rsidR="1579CF8C">
              <w:rPr/>
              <w:t xml:space="preserve"> </w:t>
            </w:r>
            <w:r w:rsidR="00A08D5D">
              <w:rPr/>
              <w:t>no dia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0061E4C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4EAFD9C" wp14:textId="562C2C37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065A76" w:rsidP="6BD1F4F9" w:rsidRDefault="00065A76" w14:paraId="4B94D5A5" wp14:textId="7C5B0753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1023EFC2">
              <w:rPr/>
              <w:t>Tabela</w:t>
            </w:r>
          </w:p>
        </w:tc>
        <w:tc>
          <w:tcPr>
            <w:tcW w:w="1867" w:type="dxa"/>
            <w:tcMar/>
          </w:tcPr>
          <w:p w:rsidRPr="00577606" w:rsidR="005C5584" w:rsidP="00A37183" w:rsidRDefault="005C5584" w14:paraId="3DEEC669" wp14:textId="034250C1">
            <w:pPr>
              <w:pStyle w:val="Tabela"/>
            </w:pPr>
          </w:p>
        </w:tc>
      </w:tr>
      <w:tr xmlns:wp14="http://schemas.microsoft.com/office/word/2010/wordml" w:rsidRPr="00577606" w:rsidR="00065A76" w:rsidTr="6BD1F4F9" w14:paraId="3656B9A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45FB0818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882421" w:rsidRDefault="00065A76" w14:paraId="049F31CB" wp14:textId="552378D0">
            <w:pPr>
              <w:pStyle w:val="Tabela"/>
            </w:pPr>
            <w:r w:rsidR="785C03DD">
              <w:rPr/>
              <w:t>Serviços Prestados no dia</w:t>
            </w:r>
          </w:p>
        </w:tc>
        <w:tc>
          <w:tcPr>
            <w:tcW w:w="1315" w:type="dxa"/>
            <w:tcMar/>
          </w:tcPr>
          <w:p w:rsidRPr="00577606" w:rsidR="00065A76" w:rsidP="6BD1F4F9" w:rsidRDefault="00065A76" w14:paraId="53128261" wp14:textId="71EEC6B1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785C03DD">
              <w:rPr/>
              <w:t xml:space="preserve">Exibe a lista de serviços prestados no dia 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2486C0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4101652C" wp14:textId="247B6730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065A76" w:rsidP="00A37183" w:rsidRDefault="00065A76" w14:paraId="4B99056E" wp14:textId="32C98EFD">
            <w:pPr>
              <w:pStyle w:val="Tabela"/>
            </w:pPr>
            <w:r w:rsidR="0A4FEFAC">
              <w:rPr/>
              <w:t>Tabela</w:t>
            </w:r>
          </w:p>
        </w:tc>
        <w:tc>
          <w:tcPr>
            <w:tcW w:w="1867" w:type="dxa"/>
            <w:tcMar/>
          </w:tcPr>
          <w:p w:rsidRPr="00577606" w:rsidR="00065A76" w:rsidP="5C9A5EFE" w:rsidRDefault="00065A76" w14:paraId="1299C43A" wp14:textId="62F13181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</w:tr>
      <w:tr xmlns:wp14="http://schemas.microsoft.com/office/word/2010/wordml" w:rsidRPr="00577606" w:rsidR="00065A76" w:rsidTr="6BD1F4F9" w14:paraId="4DDBEF0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3461D779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="6BD1F4F9" w:rsidP="6BD1F4F9" w:rsidRDefault="6BD1F4F9" w14:paraId="78981D54" w14:textId="1D85E2D4">
            <w:pPr>
              <w:pStyle w:val="Tabela"/>
            </w:pPr>
            <w:r w:rsidR="6BD1F4F9">
              <w:rPr/>
              <w:t xml:space="preserve">Valor </w:t>
            </w:r>
            <w:r w:rsidR="6BD1F4F9">
              <w:rPr/>
              <w:t>Arrecadado no dia</w:t>
            </w:r>
          </w:p>
        </w:tc>
        <w:tc>
          <w:tcPr>
            <w:tcW w:w="1315" w:type="dxa"/>
            <w:tcMar/>
          </w:tcPr>
          <w:p w:rsidR="6BD1F4F9" w:rsidP="6BD1F4F9" w:rsidRDefault="6BD1F4F9" w14:paraId="3BB59157" w14:textId="016765BD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BD1F4F9">
              <w:rPr/>
              <w:t xml:space="preserve">Exibe o lucro </w:t>
            </w:r>
            <w:r w:rsidR="6BD1F4F9">
              <w:rPr/>
              <w:t>líquido</w:t>
            </w:r>
            <w:r w:rsidR="6BD1F4F9">
              <w:rPr/>
              <w:t xml:space="preserve"> do dia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1FC39945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5D7F11" w:rsidRDefault="00065A76" w14:paraId="0562CB0E" wp14:textId="6D5003A0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065A76" w:rsidP="00A37183" w:rsidRDefault="00065A76" w14:paraId="34CE0A41" wp14:textId="75FC3637">
            <w:pPr>
              <w:pStyle w:val="Tabela"/>
            </w:pPr>
          </w:p>
        </w:tc>
        <w:tc>
          <w:tcPr>
            <w:tcW w:w="1867" w:type="dxa"/>
            <w:tcMar/>
          </w:tcPr>
          <w:p w:rsidRPr="00577606" w:rsidR="00065A76" w:rsidP="5C9A5EFE" w:rsidRDefault="00065A76" w14:paraId="62EBF3C5" wp14:textId="079C1311">
            <w:pPr>
              <w:pStyle w:val="Tabela"/>
              <w:suppressLineNumbers w:val="0"/>
              <w:bidi w:val="0"/>
            </w:pPr>
          </w:p>
        </w:tc>
      </w:tr>
      <w:tr xmlns:wp14="http://schemas.microsoft.com/office/word/2010/wordml" w:rsidRPr="00577606" w:rsidR="00065A76" w:rsidTr="6BD1F4F9" w14:paraId="6D98A12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2946DB82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="6BD1F4F9" w:rsidP="6BD1F4F9" w:rsidRDefault="6BD1F4F9" w14:paraId="6AE650BE" w14:textId="77A65AC4">
            <w:pPr>
              <w:pStyle w:val="Tabela"/>
            </w:pPr>
            <w:r w:rsidR="6BD1F4F9">
              <w:rPr/>
              <w:t>Valor Arrecadado no Mês</w:t>
            </w:r>
          </w:p>
        </w:tc>
        <w:tc>
          <w:tcPr>
            <w:tcW w:w="1315" w:type="dxa"/>
            <w:tcMar/>
          </w:tcPr>
          <w:p w:rsidR="6BD1F4F9" w:rsidP="6BD1F4F9" w:rsidRDefault="6BD1F4F9" w14:paraId="0885E7C5" w14:textId="1CA0ED17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="6BD1F4F9">
              <w:rPr/>
              <w:t>Exibe o lucro líquido do mês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6B699379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3FE9F23F" wp14:textId="77777777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065A76" w:rsidP="00A37183" w:rsidRDefault="00065A76" w14:paraId="1F72F646" wp14:textId="4B1F3211">
            <w:pPr>
              <w:pStyle w:val="Tabela"/>
            </w:pPr>
          </w:p>
        </w:tc>
        <w:tc>
          <w:tcPr>
            <w:tcW w:w="1867" w:type="dxa"/>
            <w:tcMar/>
          </w:tcPr>
          <w:p w:rsidRPr="00577606" w:rsidR="00065A76" w:rsidP="00A37183" w:rsidRDefault="00065A76" w14:paraId="08CE6F91" wp14:textId="1ADAF0FB">
            <w:pPr>
              <w:pStyle w:val="Tabela"/>
            </w:pPr>
          </w:p>
        </w:tc>
      </w:tr>
      <w:tr xmlns:wp14="http://schemas.microsoft.com/office/word/2010/wordml" w:rsidRPr="00577606" w:rsidR="00065A76" w:rsidTr="6BD1F4F9" w14:paraId="61CDCEAD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4F4908" w:rsidRDefault="00065A76" w14:paraId="6BB9E253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065A76" w:rsidP="00A37183" w:rsidRDefault="00065A76" w14:paraId="23DE523C" wp14:textId="5551D105">
            <w:pPr>
              <w:pStyle w:val="Tabela"/>
            </w:pPr>
            <w:r w:rsidR="562052C3">
              <w:rPr/>
              <w:t>Voltar</w:t>
            </w:r>
          </w:p>
        </w:tc>
        <w:tc>
          <w:tcPr>
            <w:tcW w:w="1315" w:type="dxa"/>
            <w:tcMar/>
          </w:tcPr>
          <w:p w:rsidRPr="00577606" w:rsidR="00065A76" w:rsidP="00A37183" w:rsidRDefault="00065A76" w14:paraId="52E56223" wp14:textId="6E1BCCC2">
            <w:pPr>
              <w:pStyle w:val="Tabela"/>
            </w:pPr>
            <w:r w:rsidR="562052C3">
              <w:rPr/>
              <w:t xml:space="preserve">Botão com </w:t>
            </w:r>
            <w:r w:rsidR="562052C3">
              <w:rPr/>
              <w:t>símbolo</w:t>
            </w:r>
            <w:r w:rsidR="562052C3">
              <w:rPr/>
              <w:t xml:space="preserve"> de “retorno”</w:t>
            </w:r>
          </w:p>
        </w:tc>
        <w:tc>
          <w:tcPr>
            <w:tcW w:w="1134" w:type="dxa"/>
            <w:tcMar/>
          </w:tcPr>
          <w:p w:rsidRPr="00577606" w:rsidR="00065A76" w:rsidP="00A37183" w:rsidRDefault="00065A76" w14:paraId="07547A01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065A76" w:rsidP="00A37183" w:rsidRDefault="00065A76" w14:paraId="5043CB0F" wp14:textId="77777777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065A76" w:rsidP="00A37183" w:rsidRDefault="00065A76" w14:paraId="07459315" wp14:textId="406127BF">
            <w:pPr>
              <w:pStyle w:val="Tabela"/>
            </w:pPr>
          </w:p>
        </w:tc>
        <w:tc>
          <w:tcPr>
            <w:tcW w:w="1867" w:type="dxa"/>
            <w:tcMar/>
          </w:tcPr>
          <w:p w:rsidRPr="00577606" w:rsidR="005C5584" w:rsidP="00A37183" w:rsidRDefault="005C5584" w14:paraId="6537F28F" wp14:textId="7FB79616">
            <w:pPr>
              <w:pStyle w:val="Tabela"/>
            </w:pPr>
          </w:p>
        </w:tc>
      </w:tr>
      <w:tr xmlns:wp14="http://schemas.microsoft.com/office/word/2010/wordml" w:rsidRPr="00577606" w:rsidR="00E20D5B" w:rsidTr="6BD1F4F9" w14:paraId="6DFB9E20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70DF9E5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44E871BC" wp14:textId="7AB64DB1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144A5D23" wp14:textId="2D5120B6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738610EB" wp14:textId="455A36BC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637805D2" wp14:textId="77777777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E20D5B" w:rsidP="5C9A5EFE" w:rsidRDefault="00E20D5B" w14:paraId="463F29E8" wp14:textId="270FA4D0">
            <w:pPr>
              <w:pStyle w:val="Tabela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</w:p>
        </w:tc>
        <w:tc>
          <w:tcPr>
            <w:tcW w:w="1867" w:type="dxa"/>
            <w:tcMar/>
          </w:tcPr>
          <w:p w:rsidRPr="00577606" w:rsidR="00E20D5B" w:rsidP="00A37183" w:rsidRDefault="00E20D5B" w14:paraId="3B7B4B86" wp14:textId="10453C48">
            <w:pPr>
              <w:pStyle w:val="Tabela"/>
            </w:pPr>
          </w:p>
        </w:tc>
      </w:tr>
      <w:tr xmlns:wp14="http://schemas.microsoft.com/office/word/2010/wordml" w:rsidRPr="00577606" w:rsidR="00E20D5B" w:rsidTr="6BD1F4F9" w14:paraId="3A0FF5F2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20D5B" w:rsidP="004F4908" w:rsidRDefault="00E20D5B" w14:paraId="5630AD66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E20D5B" w:rsidP="00A37183" w:rsidRDefault="00E20D5B" w14:paraId="61829076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E20D5B" w:rsidP="00A37183" w:rsidRDefault="00E20D5B" w14:paraId="2BA226A1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E20D5B" w:rsidP="00A37183" w:rsidRDefault="00E20D5B" w14:paraId="17AD93B2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E20D5B" w:rsidP="00A37183" w:rsidRDefault="00E20D5B" w14:paraId="0DE4B5B7" wp14:textId="77777777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E20D5B" w:rsidP="00A37183" w:rsidRDefault="00E20D5B" w14:paraId="66204FF1" wp14:textId="77777777">
            <w:pPr>
              <w:pStyle w:val="Tabela"/>
            </w:pPr>
          </w:p>
        </w:tc>
        <w:tc>
          <w:tcPr>
            <w:tcW w:w="1867" w:type="dxa"/>
            <w:tcMar/>
          </w:tcPr>
          <w:p w:rsidRPr="00577606" w:rsidR="00E20D5B" w:rsidP="00A37183" w:rsidRDefault="00E20D5B" w14:paraId="2DBF0D7D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6BD1F4F9" w14:paraId="6B62F1B3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2F2C34E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680A4E5D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9219836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296FEF7D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CC4D4C" w:rsidRDefault="004B6EB1" w14:paraId="7194DBDC" wp14:textId="77777777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4B6EB1" w:rsidP="00A37183" w:rsidRDefault="004B6EB1" w14:paraId="769D0D3C" wp14:textId="77777777">
            <w:pPr>
              <w:pStyle w:val="Tabela"/>
            </w:pPr>
          </w:p>
        </w:tc>
        <w:tc>
          <w:tcPr>
            <w:tcW w:w="1867" w:type="dxa"/>
            <w:tcMar/>
          </w:tcPr>
          <w:p w:rsidRPr="00577606" w:rsidR="004B6EB1" w:rsidP="00A37183" w:rsidRDefault="004B6EB1" w14:paraId="54CD245A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6BD1F4F9" w14:paraId="1231BE6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36FEB5B0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30D7AA69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7196D064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34FF1C98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6D072C0D" wp14:textId="77777777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4B6EB1" w:rsidP="00A37183" w:rsidRDefault="004B6EB1" w14:paraId="48A21919" wp14:textId="77777777">
            <w:pPr>
              <w:pStyle w:val="Tabela"/>
            </w:pPr>
          </w:p>
        </w:tc>
        <w:tc>
          <w:tcPr>
            <w:tcW w:w="1867" w:type="dxa"/>
            <w:tcMar/>
          </w:tcPr>
          <w:p w:rsidRPr="00577606" w:rsidR="004B6EB1" w:rsidP="00A37183" w:rsidRDefault="004B6EB1" w14:paraId="6BD18F9B" wp14:textId="77777777">
            <w:pPr>
              <w:pStyle w:val="Tabela"/>
            </w:pPr>
          </w:p>
        </w:tc>
      </w:tr>
      <w:tr xmlns:wp14="http://schemas.microsoft.com/office/word/2010/wordml" w:rsidRPr="00577606" w:rsidR="004B6EB1" w:rsidTr="6BD1F4F9" w14:paraId="238601F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4B6EB1" w:rsidP="004F4908" w:rsidRDefault="004B6EB1" w14:paraId="0F3CABC7" wp14:textId="77777777">
            <w:pPr>
              <w:pStyle w:val="Tabela"/>
              <w:numPr>
                <w:ilvl w:val="0"/>
                <w:numId w:val="16"/>
              </w:numPr>
            </w:pPr>
          </w:p>
        </w:tc>
        <w:tc>
          <w:tcPr>
            <w:tcW w:w="1427" w:type="dxa"/>
            <w:tcMar/>
          </w:tcPr>
          <w:p w:rsidRPr="00577606" w:rsidR="004B6EB1" w:rsidP="00A37183" w:rsidRDefault="004B6EB1" w14:paraId="5B08B5D1" wp14:textId="77777777">
            <w:pPr>
              <w:pStyle w:val="Tabela"/>
            </w:pPr>
          </w:p>
        </w:tc>
        <w:tc>
          <w:tcPr>
            <w:tcW w:w="1315" w:type="dxa"/>
            <w:tcMar/>
          </w:tcPr>
          <w:p w:rsidRPr="00577606" w:rsidR="004B6EB1" w:rsidP="00A37183" w:rsidRDefault="004B6EB1" w14:paraId="16DEB4AB" wp14:textId="77777777">
            <w:pPr>
              <w:pStyle w:val="Tabela"/>
            </w:pPr>
          </w:p>
        </w:tc>
        <w:tc>
          <w:tcPr>
            <w:tcW w:w="1134" w:type="dxa"/>
            <w:tcMar/>
          </w:tcPr>
          <w:p w:rsidRPr="00577606" w:rsidR="004B6EB1" w:rsidP="00A37183" w:rsidRDefault="004B6EB1" w14:paraId="0AD9C6F4" wp14:textId="77777777">
            <w:pPr>
              <w:pStyle w:val="Tabela"/>
            </w:pPr>
          </w:p>
        </w:tc>
        <w:tc>
          <w:tcPr>
            <w:tcW w:w="1275" w:type="dxa"/>
            <w:tcMar/>
          </w:tcPr>
          <w:p w:rsidRPr="00577606" w:rsidR="004B6EB1" w:rsidP="00A37183" w:rsidRDefault="004B6EB1" w14:paraId="4B1F511A" wp14:textId="77777777">
            <w:pPr>
              <w:pStyle w:val="Tabela"/>
            </w:pPr>
          </w:p>
        </w:tc>
        <w:tc>
          <w:tcPr>
            <w:tcW w:w="1110" w:type="dxa"/>
            <w:tcMar/>
          </w:tcPr>
          <w:p w:rsidRPr="00577606" w:rsidR="004B6EB1" w:rsidP="00A37183" w:rsidRDefault="004B6EB1" w14:paraId="65F9C3DC" wp14:textId="77777777">
            <w:pPr>
              <w:pStyle w:val="Tabela"/>
            </w:pPr>
          </w:p>
        </w:tc>
        <w:tc>
          <w:tcPr>
            <w:tcW w:w="1867" w:type="dxa"/>
            <w:tcMar/>
          </w:tcPr>
          <w:p w:rsidRPr="00577606" w:rsidR="004B6EB1" w:rsidP="00A37183" w:rsidRDefault="004B6EB1" w14:paraId="5023141B" wp14:textId="77777777">
            <w:pPr>
              <w:pStyle w:val="Tabela"/>
            </w:pPr>
          </w:p>
        </w:tc>
      </w:tr>
    </w:tbl>
    <w:p xmlns:wp14="http://schemas.microsoft.com/office/word/2010/wordml" w:rsidRPr="00577606" w:rsidR="00065A76" w:rsidP="00A37183" w:rsidRDefault="00065A76" w14:paraId="1F3B1409" wp14:textId="77777777">
      <w:pPr>
        <w:pStyle w:val="Corpodetexto"/>
      </w:pPr>
    </w:p>
    <w:p xmlns:wp14="http://schemas.microsoft.com/office/word/2010/wordml" w:rsidRPr="00577606" w:rsidR="00065A76" w:rsidRDefault="00065A76" w14:paraId="74F6249E" wp14:textId="77777777">
      <w:pPr>
        <w:pStyle w:val="Ttulo6"/>
        <w:keepLines/>
        <w:rPr>
          <w:rFonts w:ascii="Times New Roman" w:hAnsi="Times New Roman"/>
        </w:rPr>
      </w:pPr>
      <w:r w:rsidRPr="00577606">
        <w:rPr>
          <w:rFonts w:ascii="Times New Roman" w:hAnsi="Times New Roman"/>
        </w:rPr>
        <w:t>Comandos</w:t>
      </w:r>
    </w:p>
    <w:tbl>
      <w:tblPr>
        <w:tblW w:w="919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559"/>
        <w:gridCol w:w="4111"/>
        <w:gridCol w:w="2457"/>
      </w:tblGrid>
      <w:tr xmlns:wp14="http://schemas.microsoft.com/office/word/2010/wordml" w:rsidRPr="00577606" w:rsidR="00065A76" w:rsidTr="6BD1F4F9" w14:paraId="38D96B5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065A76" w:rsidP="00AA7E85" w:rsidRDefault="00065A76" w14:paraId="453314E7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Número</w:t>
            </w:r>
          </w:p>
        </w:tc>
        <w:tc>
          <w:tcPr>
            <w:tcW w:w="1559" w:type="dxa"/>
            <w:tcMar/>
          </w:tcPr>
          <w:p w:rsidRPr="00577606" w:rsidR="00065A76" w:rsidP="00AA7E85" w:rsidRDefault="00065A76" w14:paraId="060AC683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Nome</w:t>
            </w:r>
          </w:p>
        </w:tc>
        <w:tc>
          <w:tcPr>
            <w:tcW w:w="4111" w:type="dxa"/>
            <w:tcMar/>
          </w:tcPr>
          <w:p w:rsidRPr="00577606" w:rsidR="00065A76" w:rsidP="00AA7E85" w:rsidRDefault="00065A76" w14:paraId="385590CA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Ação</w:t>
            </w:r>
          </w:p>
        </w:tc>
        <w:tc>
          <w:tcPr>
            <w:tcW w:w="2457" w:type="dxa"/>
            <w:tcMar/>
          </w:tcPr>
          <w:p w:rsidRPr="00577606" w:rsidR="00065A76" w:rsidP="00AA7E85" w:rsidRDefault="00065A76" w14:paraId="7D78E8A9" wp14:textId="77777777">
            <w:pPr>
              <w:pStyle w:val="Tabela"/>
              <w:jc w:val="center"/>
              <w:rPr>
                <w:b/>
              </w:rPr>
            </w:pPr>
            <w:r w:rsidRPr="00577606">
              <w:rPr>
                <w:b/>
              </w:rPr>
              <w:t>Restrições</w:t>
            </w:r>
          </w:p>
        </w:tc>
      </w:tr>
      <w:tr xmlns:wp14="http://schemas.microsoft.com/office/word/2010/wordml" w:rsidRPr="00577606" w:rsidR="00EA7AD4" w:rsidTr="6BD1F4F9" w14:paraId="562C75D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64355A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1A965116" wp14:textId="39B881A1">
            <w:pPr>
              <w:pStyle w:val="Tabela"/>
            </w:pPr>
            <w:r w:rsidR="214E1AC4">
              <w:rPr/>
              <w:t>Voltar</w:t>
            </w:r>
          </w:p>
        </w:tc>
        <w:tc>
          <w:tcPr>
            <w:tcW w:w="4111" w:type="dxa"/>
            <w:tcMar/>
          </w:tcPr>
          <w:p w:rsidRPr="00577606" w:rsidR="00EA7AD4" w:rsidP="00C96B7C" w:rsidRDefault="00EA7AD4" w14:paraId="7DF4E37C" wp14:textId="6BF1E8F5">
            <w:pPr>
              <w:pStyle w:val="Tabela"/>
            </w:pPr>
            <w:r w:rsidR="214E1AC4">
              <w:rPr/>
              <w:t>Botão que encaminha o usuário para o Menu Principal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4FB30F8" wp14:textId="73F07FFE">
            <w:pPr>
              <w:pStyle w:val="Tabela"/>
            </w:pPr>
          </w:p>
        </w:tc>
      </w:tr>
      <w:tr xmlns:wp14="http://schemas.microsoft.com/office/word/2010/wordml" w:rsidRPr="00577606" w:rsidR="00EA7AD4" w:rsidTr="6BD1F4F9" w14:paraId="1DA6542E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041E3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6BD1F4F9" w:rsidP="6BD1F4F9" w:rsidRDefault="6BD1F4F9" w14:paraId="57812CD6" w14:textId="2F899C2D">
            <w:pPr>
              <w:pStyle w:val="Tabela"/>
            </w:pPr>
            <w:r w:rsidR="6BD1F4F9">
              <w:rPr/>
              <w:t>Itens vendidos no dia</w:t>
            </w:r>
          </w:p>
        </w:tc>
        <w:tc>
          <w:tcPr>
            <w:tcW w:w="4111" w:type="dxa"/>
            <w:tcMar/>
          </w:tcPr>
          <w:p w:rsidRPr="00577606" w:rsidR="00EA7AD4" w:rsidP="00A37183" w:rsidRDefault="00EA7AD4" w14:paraId="15A4B8A7" wp14:textId="3C2705FF">
            <w:pPr>
              <w:pStyle w:val="Tabela"/>
            </w:pPr>
            <w:r w:rsidR="667357FF">
              <w:rPr/>
              <w:t>Exibe a lista de produtos vendidos (Nome do produto x Quantidade Total x Valor Total)</w:t>
            </w:r>
          </w:p>
          <w:p w:rsidRPr="00577606" w:rsidR="00EA7AD4" w:rsidP="00A37183" w:rsidRDefault="00EA7AD4" w14:paraId="42C6D796" wp14:textId="2F50E9B6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6E1831B3" wp14:textId="24E307BF">
            <w:pPr>
              <w:pStyle w:val="Tabela"/>
            </w:pPr>
          </w:p>
        </w:tc>
      </w:tr>
      <w:tr xmlns:wp14="http://schemas.microsoft.com/office/word/2010/wordml" w:rsidRPr="00577606" w:rsidR="00EA7AD4" w:rsidTr="6BD1F4F9" w14:paraId="54E11D2A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31126E5D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6BD1F4F9" w:rsidP="6BD1F4F9" w:rsidRDefault="6BD1F4F9" w14:paraId="01A9A433" w14:textId="552378D0">
            <w:pPr>
              <w:pStyle w:val="Tabela"/>
            </w:pPr>
            <w:r w:rsidR="6BD1F4F9">
              <w:rPr/>
              <w:t>Serviços Prestados no dia</w:t>
            </w:r>
          </w:p>
        </w:tc>
        <w:tc>
          <w:tcPr>
            <w:tcW w:w="4111" w:type="dxa"/>
            <w:tcMar/>
          </w:tcPr>
          <w:p w:rsidR="6BD1F4F9" w:rsidP="6BD1F4F9" w:rsidRDefault="6BD1F4F9" w14:paraId="543BC4AD" w14:textId="7254D954">
            <w:pPr>
              <w:pStyle w:val="Tabela"/>
            </w:pPr>
            <w:r w:rsidR="6BD1F4F9">
              <w:rPr/>
              <w:t>Exibe a lista de serviços (Tipo de serviço x Quantidade Total x Valor Total)</w:t>
            </w:r>
          </w:p>
        </w:tc>
        <w:tc>
          <w:tcPr>
            <w:tcW w:w="2457" w:type="dxa"/>
            <w:tcMar/>
          </w:tcPr>
          <w:p w:rsidRPr="00577606" w:rsidR="00EA7AD4" w:rsidP="00A37183" w:rsidRDefault="00EA7AD4" w14:paraId="49E398E2" wp14:textId="77777777">
            <w:pPr>
              <w:pStyle w:val="Tabela"/>
            </w:pPr>
          </w:p>
        </w:tc>
      </w:tr>
      <w:tr xmlns:wp14="http://schemas.microsoft.com/office/word/2010/wordml" w:rsidRPr="00577606" w:rsidR="00E31ADC" w:rsidTr="6BD1F4F9" w14:paraId="16287F21" wp14:textId="77777777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1063" w:type="dxa"/>
            <w:tcMar/>
          </w:tcPr>
          <w:p w:rsidRPr="00577606" w:rsidR="00E31ADC" w:rsidP="004F4908" w:rsidRDefault="00E31ADC" w14:paraId="5BE93A6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="6BD1F4F9" w:rsidP="6BD1F4F9" w:rsidRDefault="6BD1F4F9" w14:paraId="3E943947" w14:textId="6BB109C7">
            <w:pPr>
              <w:pStyle w:val="Tabela"/>
            </w:pPr>
          </w:p>
        </w:tc>
        <w:tc>
          <w:tcPr>
            <w:tcW w:w="4111" w:type="dxa"/>
            <w:tcMar/>
          </w:tcPr>
          <w:p w:rsidR="6BD1F4F9" w:rsidP="6BD1F4F9" w:rsidRDefault="6BD1F4F9" w14:paraId="15334116" w14:textId="527B78D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31ADC" w:rsidP="00A37183" w:rsidRDefault="00E31ADC" w14:paraId="7D34F5C7" wp14:textId="77777777">
            <w:pPr>
              <w:pStyle w:val="Tabela"/>
            </w:pPr>
          </w:p>
        </w:tc>
      </w:tr>
      <w:tr xmlns:wp14="http://schemas.microsoft.com/office/word/2010/wordml" w:rsidRPr="00577606" w:rsidR="00FE2D3D" w:rsidTr="6BD1F4F9" w14:paraId="0B4020A7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FE2D3D" w:rsidP="004F4908" w:rsidRDefault="00FE2D3D" w14:paraId="1D7B270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FE2D3D" w:rsidP="00A37183" w:rsidRDefault="00FE2D3D" w14:paraId="4F904CB7" wp14:textId="67B90C3C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FE2D3D" w:rsidP="00A37183" w:rsidRDefault="00FE2D3D" w14:paraId="06971CD3" wp14:textId="088E6BB3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FE2D3D" w:rsidP="00A37183" w:rsidRDefault="00FE2D3D" w14:paraId="2A1F701D" wp14:textId="341831FC">
            <w:pPr>
              <w:pStyle w:val="Tabela"/>
            </w:pPr>
          </w:p>
        </w:tc>
      </w:tr>
      <w:tr xmlns:wp14="http://schemas.microsoft.com/office/word/2010/wordml" w:rsidRPr="00577606" w:rsidR="00CC3B6C" w:rsidTr="6BD1F4F9" w14:paraId="03EFCA4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CC3B6C" w:rsidP="004F4908" w:rsidRDefault="00CC3B6C" w14:paraId="5F96A722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CC3B6C" w:rsidP="00A37183" w:rsidRDefault="00CC3B6C" w14:paraId="5B95CD12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CC3B6C" w:rsidP="00A37183" w:rsidRDefault="00CC3B6C" w14:paraId="5220BBB2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CC3B6C" w:rsidP="00A37183" w:rsidRDefault="00CC3B6C" w14:paraId="13CB595B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BD1F4F9" w14:paraId="6D9C8D39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675E05EE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2FC17F8B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0A4F7224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390AF8" w:rsidRDefault="00EA7AD4" w14:paraId="5AE48A43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BD1F4F9" w14:paraId="50F40DEB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7A52294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007DCDA8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EA7AD4" w:rsidP="00A37183" w:rsidRDefault="00EA7AD4" w14:paraId="450EA2D7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3DD355C9" wp14:textId="77777777">
            <w:pPr>
              <w:pStyle w:val="Tabela"/>
            </w:pPr>
          </w:p>
        </w:tc>
      </w:tr>
      <w:tr xmlns:wp14="http://schemas.microsoft.com/office/word/2010/wordml" w:rsidRPr="00577606" w:rsidR="00EA7AD4" w:rsidTr="6BD1F4F9" w14:paraId="1A81F0B1" wp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63" w:type="dxa"/>
            <w:tcMar/>
          </w:tcPr>
          <w:p w:rsidRPr="00577606" w:rsidR="00EA7AD4" w:rsidP="004F4908" w:rsidRDefault="00EA7AD4" w14:paraId="717AAFBA" wp14:textId="77777777">
            <w:pPr>
              <w:pStyle w:val="Tabela"/>
              <w:numPr>
                <w:ilvl w:val="0"/>
                <w:numId w:val="17"/>
              </w:numPr>
            </w:pPr>
          </w:p>
        </w:tc>
        <w:tc>
          <w:tcPr>
            <w:tcW w:w="1559" w:type="dxa"/>
            <w:tcMar/>
          </w:tcPr>
          <w:p w:rsidRPr="00577606" w:rsidR="00EA7AD4" w:rsidP="00A37183" w:rsidRDefault="00EA7AD4" w14:paraId="56EE48EE" wp14:textId="77777777">
            <w:pPr>
              <w:pStyle w:val="Tabela"/>
            </w:pPr>
          </w:p>
        </w:tc>
        <w:tc>
          <w:tcPr>
            <w:tcW w:w="4111" w:type="dxa"/>
            <w:tcMar/>
          </w:tcPr>
          <w:p w:rsidRPr="00577606" w:rsidR="005C5584" w:rsidP="00A37183" w:rsidRDefault="005C5584" w14:paraId="2908EB2C" wp14:textId="77777777">
            <w:pPr>
              <w:pStyle w:val="Tabela"/>
            </w:pPr>
          </w:p>
        </w:tc>
        <w:tc>
          <w:tcPr>
            <w:tcW w:w="2457" w:type="dxa"/>
            <w:tcMar/>
          </w:tcPr>
          <w:p w:rsidRPr="00577606" w:rsidR="00EA7AD4" w:rsidP="00A37183" w:rsidRDefault="00EA7AD4" w14:paraId="121FD38A" wp14:textId="77777777">
            <w:pPr>
              <w:pStyle w:val="Tabela"/>
            </w:pPr>
          </w:p>
        </w:tc>
      </w:tr>
    </w:tbl>
    <w:p xmlns:wp14="http://schemas.microsoft.com/office/word/2010/wordml" w:rsidRPr="00980576" w:rsidR="00FA5BCD" w:rsidP="00A06049" w:rsidRDefault="00FA5BCD" w14:paraId="1FE2DD96" wp14:textId="77777777">
      <w:pPr>
        <w:pStyle w:val="Ttulo5"/>
        <w:numPr>
          <w:ilvl w:val="0"/>
          <w:numId w:val="0"/>
        </w:numPr>
        <w:rPr>
          <w:rFonts w:ascii="Times New Roman" w:hAnsi="Times New Roman"/>
          <w:b w:val="0"/>
          <w:highlight w:val="yellow"/>
        </w:rPr>
      </w:pPr>
    </w:p>
    <w:sectPr w:rsidRPr="00980576" w:rsidR="00FA5BCD">
      <w:headerReference w:type="even" r:id="rId7"/>
      <w:headerReference w:type="default" r:id="rId8"/>
      <w:footerReference w:type="even" r:id="rId9"/>
      <w:footerReference w:type="default" r:id="rId10"/>
      <w:pgSz w:w="11909" w:h="16834" w:orient="portrait" w:code="9"/>
      <w:pgMar w:top="0" w:right="720" w:bottom="720" w:left="720" w:header="709" w:footer="709" w:gutter="0"/>
      <w:cols w:space="720"/>
      <w:titlePg/>
      <w:headerReference w:type="first" r:id="Re5c84610fcd94319"/>
      <w:footerReference w:type="first" r:id="R57dd382466844df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A34A6" w:rsidRDefault="00FA34A6" w14:paraId="27357532" wp14:textId="77777777">
      <w:r>
        <w:separator/>
      </w:r>
    </w:p>
  </w:endnote>
  <w:endnote w:type="continuationSeparator" w:id="0">
    <w:p xmlns:wp14="http://schemas.microsoft.com/office/word/2010/wordml" w:rsidR="00FA34A6" w:rsidRDefault="00FA34A6" w14:paraId="07F023C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28F4D5D3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A06049">
      <w:rPr>
        <w:rStyle w:val="Nmerodepgina"/>
        <w:noProof/>
      </w:rPr>
      <w:t>2</w:t>
    </w:r>
    <w:r>
      <w:rPr>
        <w:rStyle w:val="Nmerodepgina"/>
      </w:rPr>
      <w:fldChar w:fldCharType="end"/>
    </w:r>
  </w:p>
  <w:p xmlns:wp14="http://schemas.microsoft.com/office/word/2010/wordml" w:rsidR="00E63E4A" w:rsidP="00F46CBE" w:rsidRDefault="00E63E4A" w14:paraId="187F57B8" wp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62561044" wp14:textId="77777777">
    <w:pPr>
      <w:pStyle w:val="Rodap"/>
      <w:framePr w:wrap="around" w:hAnchor="margin" w:vAnchor="text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B7121">
      <w:rPr>
        <w:rStyle w:val="Nmerodepgina"/>
        <w:noProof/>
      </w:rPr>
      <w:t>3</w:t>
    </w:r>
    <w:r>
      <w:rPr>
        <w:rStyle w:val="Nmerodepgina"/>
      </w:rPr>
      <w:fldChar w:fldCharType="end"/>
    </w:r>
  </w:p>
  <w:p xmlns:wp14="http://schemas.microsoft.com/office/word/2010/wordml" w:rsidR="00E63E4A" w:rsidRDefault="00E63E4A" w14:paraId="74869460" wp14:textId="77777777"/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20243A63">
      <w:trPr>
        <w:trHeight w:val="300"/>
      </w:trPr>
      <w:tc>
        <w:tcPr>
          <w:tcW w:w="2770" w:type="dxa"/>
          <w:tcMar/>
        </w:tcPr>
        <w:p w:rsidR="5C9A5EFE" w:rsidP="5C9A5EFE" w:rsidRDefault="5C9A5EFE" w14:paraId="2EF16516" w14:textId="639AA4DA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23EAD28A" w14:textId="1347F069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110E246" w14:textId="559641C8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41A277C3" w14:textId="56FA19C4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A34A6" w:rsidRDefault="00FA34A6" w14:paraId="4BDB5498" wp14:textId="77777777">
      <w:r>
        <w:separator/>
      </w:r>
    </w:p>
  </w:footnote>
  <w:footnote w:type="continuationSeparator" w:id="0">
    <w:p xmlns:wp14="http://schemas.microsoft.com/office/word/2010/wordml" w:rsidR="00FA34A6" w:rsidRDefault="00FA34A6" w14:paraId="2916C19D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Pr="009D327C" w:rsidR="00E63E4A" w:rsidRDefault="00F46CBE" w14:paraId="62A90509" wp14:textId="77777777">
    <w:pPr>
      <w:pStyle w:val="Cabealho"/>
      <w:rPr>
        <w:sz w:val="24"/>
        <w:szCs w:val="24"/>
      </w:rPr>
    </w:pPr>
    <w:r>
      <w:rPr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E63E4A" w:rsidRDefault="00E63E4A" w14:paraId="3959E941" wp14:textId="77777777">
    <w:pPr>
      <w:pStyle w:val="Cabealho"/>
      <w:jc w:val="right"/>
    </w:pPr>
    <w:r w:rsidRPr="0077258D">
      <w:rPr>
        <w:sz w:val="24"/>
        <w:szCs w:val="24"/>
      </w:rPr>
      <w:t>Especificação dos Requisitos do Softwar</w:t>
    </w:r>
    <w:r>
      <w:t>e</w:t>
    </w: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770"/>
      <w:gridCol w:w="2770"/>
      <w:gridCol w:w="2770"/>
    </w:tblGrid>
    <w:tr w:rsidR="5C9A5EFE" w:rsidTr="5C9A5EFE" w14:paraId="71B3A9DC">
      <w:trPr>
        <w:trHeight w:val="300"/>
      </w:trPr>
      <w:tc>
        <w:tcPr>
          <w:tcW w:w="2770" w:type="dxa"/>
          <w:tcMar/>
        </w:tcPr>
        <w:p w:rsidR="5C9A5EFE" w:rsidP="5C9A5EFE" w:rsidRDefault="5C9A5EFE" w14:paraId="7030F80A" w14:textId="345BE66C">
          <w:pPr>
            <w:pStyle w:val="Cabealho"/>
            <w:bidi w:val="0"/>
            <w:ind w:left="-115"/>
            <w:jc w:val="left"/>
          </w:pPr>
        </w:p>
      </w:tc>
      <w:tc>
        <w:tcPr>
          <w:tcW w:w="2770" w:type="dxa"/>
          <w:tcMar/>
        </w:tcPr>
        <w:p w:rsidR="5C9A5EFE" w:rsidP="5C9A5EFE" w:rsidRDefault="5C9A5EFE" w14:paraId="10E1C57D" w14:textId="17F06C3C">
          <w:pPr>
            <w:pStyle w:val="Cabealho"/>
            <w:bidi w:val="0"/>
            <w:jc w:val="center"/>
          </w:pPr>
        </w:p>
      </w:tc>
      <w:tc>
        <w:tcPr>
          <w:tcW w:w="2770" w:type="dxa"/>
          <w:tcMar/>
        </w:tcPr>
        <w:p w:rsidR="5C9A5EFE" w:rsidP="5C9A5EFE" w:rsidRDefault="5C9A5EFE" w14:paraId="685B572C" w14:textId="1A425D37">
          <w:pPr>
            <w:pStyle w:val="Cabealho"/>
            <w:bidi w:val="0"/>
            <w:ind w:right="-115"/>
            <w:jc w:val="right"/>
          </w:pPr>
        </w:p>
      </w:tc>
    </w:tr>
  </w:tbl>
  <w:p w:rsidR="5C9A5EFE" w:rsidP="5C9A5EFE" w:rsidRDefault="5C9A5EFE" w14:paraId="6462222E" w14:textId="0231D11D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BFE6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00F61D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145281"/>
    <w:multiLevelType w:val="hybridMultilevel"/>
    <w:tmpl w:val="BF7A52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21D5F"/>
    <w:multiLevelType w:val="hybridMultilevel"/>
    <w:tmpl w:val="B3F8C6B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06D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60B0F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434483"/>
    <w:multiLevelType w:val="hybridMultilevel"/>
    <w:tmpl w:val="185E490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DB08B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8" w15:restartNumberingAfterBreak="0">
    <w:nsid w:val="084160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9C919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0A1047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FA2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CA846F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3" w15:restartNumberingAfterBreak="0">
    <w:nsid w:val="0E7C58ED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212223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43100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06D5E7A"/>
    <w:multiLevelType w:val="hybridMultilevel"/>
    <w:tmpl w:val="96C4786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C92D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67C364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16FF57E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8215EA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1AC65B58"/>
    <w:multiLevelType w:val="multilevel"/>
    <w:tmpl w:val="0ACE05B8"/>
    <w:lvl w:ilvl="0">
      <w:start w:val="1"/>
      <w:numFmt w:val="decimal"/>
      <w:pStyle w:val="Sumrio3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Sumrio4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pStyle w:val="Sumrio5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1CF937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1D550F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05234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07C677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3897952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54862CB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64725E4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6D154B6"/>
    <w:multiLevelType w:val="hybridMultilevel"/>
    <w:tmpl w:val="354E689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83522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28864F84"/>
    <w:multiLevelType w:val="hybridMultilevel"/>
    <w:tmpl w:val="777C329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A40031D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5C34F6"/>
    <w:multiLevelType w:val="hybridMultilevel"/>
    <w:tmpl w:val="0D12AB5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A074D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2AA2506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AE72064"/>
    <w:multiLevelType w:val="hybridMultilevel"/>
    <w:tmpl w:val="B70CC67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CAC794A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DB77D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2EE24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2F6B50E2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04164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31C45BC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3575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352876F1"/>
    <w:multiLevelType w:val="hybridMultilevel"/>
    <w:tmpl w:val="A4108360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6B86867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72D76A5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78E71F6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7F0358C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8F5469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3AEC2FBB"/>
    <w:multiLevelType w:val="hybridMultilevel"/>
    <w:tmpl w:val="B500509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AED54CA"/>
    <w:multiLevelType w:val="hybridMultilevel"/>
    <w:tmpl w:val="163070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3E44799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3EB972DB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F9578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3FE748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6" w15:restartNumberingAfterBreak="0">
    <w:nsid w:val="4036060C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09C6363"/>
    <w:multiLevelType w:val="hybridMultilevel"/>
    <w:tmpl w:val="6330A60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2C36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42C83707"/>
    <w:multiLevelType w:val="hybridMultilevel"/>
    <w:tmpl w:val="5A7C9CC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61" w15:restartNumberingAfterBreak="0">
    <w:nsid w:val="435D779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43636C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3" w15:restartNumberingAfterBreak="0">
    <w:nsid w:val="462C5872"/>
    <w:multiLevelType w:val="hybridMultilevel"/>
    <w:tmpl w:val="BBF898F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4AC53EF1"/>
    <w:multiLevelType w:val="hybridMultilevel"/>
    <w:tmpl w:val="F5D6D99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4CAB7CF6"/>
    <w:multiLevelType w:val="hybridMultilevel"/>
    <w:tmpl w:val="8514E944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DFB66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4EFF51D1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06D28F1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796CB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800A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51D762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2" w15:restartNumberingAfterBreak="0">
    <w:nsid w:val="5457495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56C341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57563E4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5" w15:restartNumberingAfterBreak="0">
    <w:nsid w:val="57CC6867"/>
    <w:multiLevelType w:val="hybridMultilevel"/>
    <w:tmpl w:val="F424AF9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596A12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7" w15:restartNumberingAfterBreak="0">
    <w:nsid w:val="5C852464"/>
    <w:multiLevelType w:val="hybridMultilevel"/>
    <w:tmpl w:val="A0DA4772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CEB5FB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9" w15:restartNumberingAfterBreak="0">
    <w:nsid w:val="5D0D00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0" w15:restartNumberingAfterBreak="0">
    <w:nsid w:val="5D4F74A8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F766F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61665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3" w15:restartNumberingAfterBreak="0">
    <w:nsid w:val="631B3E2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470776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5" w15:restartNumberingAfterBreak="0">
    <w:nsid w:val="6623109C"/>
    <w:multiLevelType w:val="hybridMultilevel"/>
    <w:tmpl w:val="264E0C78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6DF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7" w15:restartNumberingAfterBreak="0">
    <w:nsid w:val="6B6963FD"/>
    <w:multiLevelType w:val="hybridMultilevel"/>
    <w:tmpl w:val="7EFC1EB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CB7701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9" w15:restartNumberingAfterBreak="0">
    <w:nsid w:val="6CE435AB"/>
    <w:multiLevelType w:val="multilevel"/>
    <w:tmpl w:val="BF2C6C58"/>
    <w:lvl w:ilvl="0">
      <w:start w:val="1"/>
      <w:numFmt w:val="decimal"/>
      <w:suff w:val="space"/>
      <w:lvlText w:val="%1."/>
      <w:lvlJc w:val="left"/>
      <w:pPr>
        <w:ind w:left="360" w:hanging="3"/>
      </w:pPr>
    </w:lvl>
    <w:lvl w:ilvl="1">
      <w:start w:val="1"/>
      <w:numFmt w:val="decimal"/>
      <w:suff w:val="space"/>
      <w:lvlText w:val="%1.%2."/>
      <w:lvlJc w:val="left"/>
      <w:pPr>
        <w:ind w:left="680" w:firstLine="0"/>
      </w:pPr>
    </w:lvl>
    <w:lvl w:ilvl="2">
      <w:start w:val="1"/>
      <w:numFmt w:val="decimal"/>
      <w:suff w:val="space"/>
      <w:lvlText w:val="%1.%2.%3."/>
      <w:lvlJc w:val="left"/>
      <w:pPr>
        <w:ind w:left="680" w:firstLine="397"/>
      </w:pPr>
    </w:lvl>
    <w:lvl w:ilvl="3">
      <w:start w:val="1"/>
      <w:numFmt w:val="decimal"/>
      <w:pStyle w:val="Subttulo"/>
      <w:suff w:val="space"/>
      <w:lvlText w:val="%1.%2.%3.%4."/>
      <w:lvlJc w:val="left"/>
      <w:pPr>
        <w:ind w:left="1440" w:hanging="22"/>
      </w:pPr>
    </w:lvl>
    <w:lvl w:ilvl="4">
      <w:start w:val="1"/>
      <w:numFmt w:val="decimal"/>
      <w:pStyle w:val="Autor"/>
      <w:suff w:val="space"/>
      <w:lvlText w:val="%1.%2.%3.%4.%5."/>
      <w:lvlJc w:val="left"/>
      <w:pPr>
        <w:ind w:left="1800" w:hanging="42"/>
      </w:pPr>
    </w:lvl>
    <w:lvl w:ilvl="5">
      <w:start w:val="1"/>
      <w:numFmt w:val="decimal"/>
      <w:lvlText w:val="%1.%2.%3.%4.%5.%6."/>
      <w:lvlJc w:val="left"/>
      <w:pPr>
        <w:tabs>
          <w:tab w:val="num" w:pos="3178"/>
        </w:tabs>
        <w:ind w:left="2160" w:hanging="62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0" w15:restartNumberingAfterBreak="0">
    <w:nsid w:val="6DF815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1" w15:restartNumberingAfterBreak="0">
    <w:nsid w:val="6F0B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2" w15:restartNumberingAfterBreak="0">
    <w:nsid w:val="6FE62668"/>
    <w:multiLevelType w:val="hybridMultilevel"/>
    <w:tmpl w:val="5DF2628A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11D3EDB"/>
    <w:multiLevelType w:val="hybridMultilevel"/>
    <w:tmpl w:val="1F30D7FC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3E901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5" w15:restartNumberingAfterBreak="0">
    <w:nsid w:val="74E00CB0"/>
    <w:multiLevelType w:val="multilevel"/>
    <w:tmpl w:val="82C087BA"/>
    <w:lvl w:ilvl="0">
      <w:start w:val="1"/>
      <w:numFmt w:val="none"/>
      <w:pStyle w:val="Ttulo1"/>
      <w:lvlText w:val="%1"/>
      <w:lvlJc w:val="center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%2.%3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pStyle w:val="Ttulo4"/>
      <w:lvlText w:val="%1%2.%3.%4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%2.%3.%4.%5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%2.%3.%4.%5.%6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%2.%3.%4.%5.%6.%7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%2.%3.%4.%5.%6.%7.%8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%2.%3.%4.%5.%6.%7.%8.%9"/>
      <w:lvlJc w:val="left"/>
      <w:pPr>
        <w:tabs>
          <w:tab w:val="num" w:pos="2520"/>
        </w:tabs>
        <w:ind w:left="1584" w:hanging="1584"/>
      </w:pPr>
    </w:lvl>
  </w:abstractNum>
  <w:abstractNum w:abstractNumId="96" w15:restartNumberingAfterBreak="0">
    <w:nsid w:val="756161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7" w15:restartNumberingAfterBreak="0">
    <w:nsid w:val="76A15D8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8" w15:restartNumberingAfterBreak="0">
    <w:nsid w:val="784549C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" w15:restartNumberingAfterBreak="0">
    <w:nsid w:val="784A6F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0" w15:restartNumberingAfterBreak="0">
    <w:nsid w:val="78F640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1" w15:restartNumberingAfterBreak="0">
    <w:nsid w:val="7BB648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2" w15:restartNumberingAfterBreak="0">
    <w:nsid w:val="7CD663C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3" w15:restartNumberingAfterBreak="0">
    <w:nsid w:val="7DEB7B9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4" w15:restartNumberingAfterBreak="0">
    <w:nsid w:val="7ECA6C7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5" w15:restartNumberingAfterBreak="0">
    <w:nsid w:val="7EFB3C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6" w15:restartNumberingAfterBreak="0">
    <w:nsid w:val="7FB06524"/>
    <w:multiLevelType w:val="hybridMultilevel"/>
    <w:tmpl w:val="19BED146"/>
    <w:lvl w:ilvl="0" w:tplc="D1FA1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765596">
    <w:abstractNumId w:val="95"/>
  </w:num>
  <w:num w:numId="2" w16cid:durableId="510877654">
    <w:abstractNumId w:val="89"/>
  </w:num>
  <w:num w:numId="3" w16cid:durableId="1581910240">
    <w:abstractNumId w:val="21"/>
  </w:num>
  <w:num w:numId="4" w16cid:durableId="431970597">
    <w:abstractNumId w:val="60"/>
  </w:num>
  <w:num w:numId="5" w16cid:durableId="806316084">
    <w:abstractNumId w:val="93"/>
  </w:num>
  <w:num w:numId="6" w16cid:durableId="1612127708">
    <w:abstractNumId w:val="16"/>
  </w:num>
  <w:num w:numId="7" w16cid:durableId="858658800">
    <w:abstractNumId w:val="36"/>
  </w:num>
  <w:num w:numId="8" w16cid:durableId="297805438">
    <w:abstractNumId w:val="29"/>
  </w:num>
  <w:num w:numId="9" w16cid:durableId="1656684637">
    <w:abstractNumId w:val="92"/>
  </w:num>
  <w:num w:numId="10" w16cid:durableId="433594756">
    <w:abstractNumId w:val="3"/>
  </w:num>
  <w:num w:numId="11" w16cid:durableId="96562796">
    <w:abstractNumId w:val="37"/>
  </w:num>
  <w:num w:numId="12" w16cid:durableId="1801805318">
    <w:abstractNumId w:val="85"/>
  </w:num>
  <w:num w:numId="13" w16cid:durableId="1280137339">
    <w:abstractNumId w:val="87"/>
  </w:num>
  <w:num w:numId="14" w16cid:durableId="583732443">
    <w:abstractNumId w:val="67"/>
  </w:num>
  <w:num w:numId="15" w16cid:durableId="1399786168">
    <w:abstractNumId w:val="63"/>
  </w:num>
  <w:num w:numId="16" w16cid:durableId="1761678823">
    <w:abstractNumId w:val="50"/>
  </w:num>
  <w:num w:numId="17" w16cid:durableId="23754953">
    <w:abstractNumId w:val="33"/>
  </w:num>
  <w:num w:numId="18" w16cid:durableId="2118329560">
    <w:abstractNumId w:val="56"/>
  </w:num>
  <w:num w:numId="19" w16cid:durableId="637609311">
    <w:abstractNumId w:val="53"/>
  </w:num>
  <w:num w:numId="20" w16cid:durableId="1594700682">
    <w:abstractNumId w:val="65"/>
  </w:num>
  <w:num w:numId="21" w16cid:durableId="1823741763">
    <w:abstractNumId w:val="31"/>
  </w:num>
  <w:num w:numId="22" w16cid:durableId="608119962">
    <w:abstractNumId w:val="44"/>
  </w:num>
  <w:num w:numId="23" w16cid:durableId="1128086382">
    <w:abstractNumId w:val="69"/>
  </w:num>
  <w:num w:numId="24" w16cid:durableId="526454802">
    <w:abstractNumId w:val="45"/>
  </w:num>
  <w:num w:numId="25" w16cid:durableId="602300210">
    <w:abstractNumId w:val="47"/>
  </w:num>
  <w:num w:numId="26" w16cid:durableId="1058358275">
    <w:abstractNumId w:val="106"/>
  </w:num>
  <w:num w:numId="27" w16cid:durableId="2026009655">
    <w:abstractNumId w:val="68"/>
  </w:num>
  <w:num w:numId="28" w16cid:durableId="1170175592">
    <w:abstractNumId w:val="46"/>
  </w:num>
  <w:num w:numId="29" w16cid:durableId="1070691537">
    <w:abstractNumId w:val="26"/>
  </w:num>
  <w:num w:numId="30" w16cid:durableId="992487760">
    <w:abstractNumId w:val="13"/>
  </w:num>
  <w:num w:numId="31" w16cid:durableId="253049588">
    <w:abstractNumId w:val="80"/>
  </w:num>
  <w:num w:numId="32" w16cid:durableId="1570462883">
    <w:abstractNumId w:val="40"/>
  </w:num>
  <w:num w:numId="33" w16cid:durableId="642391896">
    <w:abstractNumId w:val="59"/>
  </w:num>
  <w:num w:numId="34" w16cid:durableId="704133275">
    <w:abstractNumId w:val="75"/>
  </w:num>
  <w:num w:numId="35" w16cid:durableId="1302033859">
    <w:abstractNumId w:val="97"/>
  </w:num>
  <w:num w:numId="36" w16cid:durableId="482546592">
    <w:abstractNumId w:val="39"/>
  </w:num>
  <w:num w:numId="37" w16cid:durableId="587159381">
    <w:abstractNumId w:val="52"/>
  </w:num>
  <w:num w:numId="38" w16cid:durableId="638414748">
    <w:abstractNumId w:val="23"/>
  </w:num>
  <w:num w:numId="39" w16cid:durableId="1960799950">
    <w:abstractNumId w:val="25"/>
  </w:num>
  <w:num w:numId="40" w16cid:durableId="743453672">
    <w:abstractNumId w:val="49"/>
  </w:num>
  <w:num w:numId="41" w16cid:durableId="380980813">
    <w:abstractNumId w:val="55"/>
  </w:num>
  <w:num w:numId="42" w16cid:durableId="910576481">
    <w:abstractNumId w:val="86"/>
  </w:num>
  <w:num w:numId="43" w16cid:durableId="258762149">
    <w:abstractNumId w:val="17"/>
  </w:num>
  <w:num w:numId="44" w16cid:durableId="1147476697">
    <w:abstractNumId w:val="9"/>
  </w:num>
  <w:num w:numId="45" w16cid:durableId="855576034">
    <w:abstractNumId w:val="19"/>
  </w:num>
  <w:num w:numId="46" w16cid:durableId="942348954">
    <w:abstractNumId w:val="105"/>
  </w:num>
  <w:num w:numId="47" w16cid:durableId="893780999">
    <w:abstractNumId w:val="8"/>
  </w:num>
  <w:num w:numId="48" w16cid:durableId="580025536">
    <w:abstractNumId w:val="94"/>
  </w:num>
  <w:num w:numId="49" w16cid:durableId="399209750">
    <w:abstractNumId w:val="38"/>
  </w:num>
  <w:num w:numId="50" w16cid:durableId="284192269">
    <w:abstractNumId w:val="99"/>
  </w:num>
  <w:num w:numId="51" w16cid:durableId="1197159858">
    <w:abstractNumId w:val="11"/>
  </w:num>
  <w:num w:numId="52" w16cid:durableId="652955677">
    <w:abstractNumId w:val="24"/>
  </w:num>
  <w:num w:numId="53" w16cid:durableId="830027014">
    <w:abstractNumId w:val="103"/>
  </w:num>
  <w:num w:numId="54" w16cid:durableId="1938369622">
    <w:abstractNumId w:val="20"/>
  </w:num>
  <w:num w:numId="55" w16cid:durableId="375548235">
    <w:abstractNumId w:val="57"/>
  </w:num>
  <w:num w:numId="56" w16cid:durableId="1088502351">
    <w:abstractNumId w:val="64"/>
  </w:num>
  <w:num w:numId="57" w16cid:durableId="957297597">
    <w:abstractNumId w:val="2"/>
  </w:num>
  <w:num w:numId="58" w16cid:durableId="501941419">
    <w:abstractNumId w:val="51"/>
  </w:num>
  <w:num w:numId="59" w16cid:durableId="1262832524">
    <w:abstractNumId w:val="76"/>
  </w:num>
  <w:num w:numId="60" w16cid:durableId="299922115">
    <w:abstractNumId w:val="15"/>
  </w:num>
  <w:num w:numId="61" w16cid:durableId="90468515">
    <w:abstractNumId w:val="101"/>
  </w:num>
  <w:num w:numId="62" w16cid:durableId="1827672305">
    <w:abstractNumId w:val="41"/>
  </w:num>
  <w:num w:numId="63" w16cid:durableId="251159549">
    <w:abstractNumId w:val="66"/>
  </w:num>
  <w:num w:numId="64" w16cid:durableId="796218367">
    <w:abstractNumId w:val="35"/>
  </w:num>
  <w:num w:numId="65" w16cid:durableId="354843764">
    <w:abstractNumId w:val="5"/>
  </w:num>
  <w:num w:numId="66" w16cid:durableId="1025670464">
    <w:abstractNumId w:val="79"/>
  </w:num>
  <w:num w:numId="67" w16cid:durableId="1311053466">
    <w:abstractNumId w:val="1"/>
  </w:num>
  <w:num w:numId="68" w16cid:durableId="1242788554">
    <w:abstractNumId w:val="62"/>
  </w:num>
  <w:num w:numId="69" w16cid:durableId="151139935">
    <w:abstractNumId w:val="72"/>
  </w:num>
  <w:num w:numId="70" w16cid:durableId="363675856">
    <w:abstractNumId w:val="30"/>
  </w:num>
  <w:num w:numId="71" w16cid:durableId="918177002">
    <w:abstractNumId w:val="58"/>
  </w:num>
  <w:num w:numId="72" w16cid:durableId="371930505">
    <w:abstractNumId w:val="88"/>
  </w:num>
  <w:num w:numId="73" w16cid:durableId="56365666">
    <w:abstractNumId w:val="83"/>
  </w:num>
  <w:num w:numId="74" w16cid:durableId="1594515004">
    <w:abstractNumId w:val="81"/>
  </w:num>
  <w:num w:numId="75" w16cid:durableId="1963072690">
    <w:abstractNumId w:val="73"/>
  </w:num>
  <w:num w:numId="76" w16cid:durableId="2087409398">
    <w:abstractNumId w:val="98"/>
  </w:num>
  <w:num w:numId="77" w16cid:durableId="1452817119">
    <w:abstractNumId w:val="70"/>
  </w:num>
  <w:num w:numId="78" w16cid:durableId="1299872590">
    <w:abstractNumId w:val="96"/>
  </w:num>
  <w:num w:numId="79" w16cid:durableId="1006979211">
    <w:abstractNumId w:val="100"/>
  </w:num>
  <w:num w:numId="80" w16cid:durableId="1311866004">
    <w:abstractNumId w:val="82"/>
  </w:num>
  <w:num w:numId="81" w16cid:durableId="538199966">
    <w:abstractNumId w:val="10"/>
  </w:num>
  <w:num w:numId="82" w16cid:durableId="736634017">
    <w:abstractNumId w:val="102"/>
  </w:num>
  <w:num w:numId="83" w16cid:durableId="1693606551">
    <w:abstractNumId w:val="54"/>
  </w:num>
  <w:num w:numId="84" w16cid:durableId="2014455901">
    <w:abstractNumId w:val="84"/>
  </w:num>
  <w:num w:numId="85" w16cid:durableId="752704710">
    <w:abstractNumId w:val="74"/>
  </w:num>
  <w:num w:numId="86" w16cid:durableId="1358315924">
    <w:abstractNumId w:val="91"/>
  </w:num>
  <w:num w:numId="87" w16cid:durableId="221647130">
    <w:abstractNumId w:val="61"/>
  </w:num>
  <w:num w:numId="88" w16cid:durableId="1417049370">
    <w:abstractNumId w:val="71"/>
  </w:num>
  <w:num w:numId="89" w16cid:durableId="1020425914">
    <w:abstractNumId w:val="22"/>
  </w:num>
  <w:num w:numId="90" w16cid:durableId="60106892">
    <w:abstractNumId w:val="6"/>
  </w:num>
  <w:num w:numId="91" w16cid:durableId="1110009604">
    <w:abstractNumId w:val="77"/>
  </w:num>
  <w:num w:numId="92" w16cid:durableId="1476794209">
    <w:abstractNumId w:val="28"/>
  </w:num>
  <w:num w:numId="93" w16cid:durableId="441851122">
    <w:abstractNumId w:val="14"/>
  </w:num>
  <w:num w:numId="94" w16cid:durableId="465394098">
    <w:abstractNumId w:val="32"/>
  </w:num>
  <w:num w:numId="95" w16cid:durableId="1292516375">
    <w:abstractNumId w:val="27"/>
  </w:num>
  <w:num w:numId="96" w16cid:durableId="1906599151">
    <w:abstractNumId w:val="43"/>
  </w:num>
  <w:num w:numId="97" w16cid:durableId="2071996603">
    <w:abstractNumId w:val="4"/>
  </w:num>
  <w:num w:numId="98" w16cid:durableId="914584992">
    <w:abstractNumId w:val="18"/>
  </w:num>
  <w:num w:numId="99" w16cid:durableId="1193805187">
    <w:abstractNumId w:val="90"/>
  </w:num>
  <w:num w:numId="100" w16cid:durableId="631905898">
    <w:abstractNumId w:val="78"/>
  </w:num>
  <w:num w:numId="101" w16cid:durableId="1998224456">
    <w:abstractNumId w:val="34"/>
  </w:num>
  <w:num w:numId="102" w16cid:durableId="503785726">
    <w:abstractNumId w:val="104"/>
  </w:num>
  <w:num w:numId="103" w16cid:durableId="1221556421">
    <w:abstractNumId w:val="48"/>
  </w:num>
  <w:num w:numId="104" w16cid:durableId="2127888595">
    <w:abstractNumId w:val="42"/>
  </w:num>
  <w:num w:numId="105" w16cid:durableId="1364088359">
    <w:abstractNumId w:val="7"/>
  </w:num>
  <w:num w:numId="106" w16cid:durableId="1668708369">
    <w:abstractNumId w:val="12"/>
  </w:num>
  <w:num w:numId="107" w16cid:durableId="2029139659">
    <w:abstractNumId w:val="0"/>
  </w:num>
  <w:numIdMacAtCleanup w:val="9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B71"/>
    <w:rsid w:val="0000073A"/>
    <w:rsid w:val="00000A43"/>
    <w:rsid w:val="0000138D"/>
    <w:rsid w:val="0000275E"/>
    <w:rsid w:val="00006434"/>
    <w:rsid w:val="0000779A"/>
    <w:rsid w:val="00010CA4"/>
    <w:rsid w:val="00010F08"/>
    <w:rsid w:val="00012D8E"/>
    <w:rsid w:val="00013A98"/>
    <w:rsid w:val="0001723D"/>
    <w:rsid w:val="0002380C"/>
    <w:rsid w:val="00031560"/>
    <w:rsid w:val="00035593"/>
    <w:rsid w:val="0003582B"/>
    <w:rsid w:val="00035A63"/>
    <w:rsid w:val="000417F0"/>
    <w:rsid w:val="00041C20"/>
    <w:rsid w:val="00043594"/>
    <w:rsid w:val="000436B6"/>
    <w:rsid w:val="00044A58"/>
    <w:rsid w:val="00046864"/>
    <w:rsid w:val="00047707"/>
    <w:rsid w:val="00050FD0"/>
    <w:rsid w:val="00051417"/>
    <w:rsid w:val="00053FAF"/>
    <w:rsid w:val="000549BA"/>
    <w:rsid w:val="00055301"/>
    <w:rsid w:val="00055A1F"/>
    <w:rsid w:val="000606B6"/>
    <w:rsid w:val="00060DD6"/>
    <w:rsid w:val="00060FE1"/>
    <w:rsid w:val="00063116"/>
    <w:rsid w:val="00064D96"/>
    <w:rsid w:val="000654C2"/>
    <w:rsid w:val="00065A76"/>
    <w:rsid w:val="00071A4F"/>
    <w:rsid w:val="000731BD"/>
    <w:rsid w:val="00073229"/>
    <w:rsid w:val="0007430C"/>
    <w:rsid w:val="00082639"/>
    <w:rsid w:val="000827A0"/>
    <w:rsid w:val="00085473"/>
    <w:rsid w:val="000867A3"/>
    <w:rsid w:val="000869AF"/>
    <w:rsid w:val="00086C4C"/>
    <w:rsid w:val="00090A74"/>
    <w:rsid w:val="00095598"/>
    <w:rsid w:val="00097A67"/>
    <w:rsid w:val="000A0E86"/>
    <w:rsid w:val="000A15C3"/>
    <w:rsid w:val="000A1F71"/>
    <w:rsid w:val="000A29D0"/>
    <w:rsid w:val="000A4F44"/>
    <w:rsid w:val="000A6189"/>
    <w:rsid w:val="000A70F8"/>
    <w:rsid w:val="000B1BA9"/>
    <w:rsid w:val="000B28B4"/>
    <w:rsid w:val="000B3689"/>
    <w:rsid w:val="000B59B4"/>
    <w:rsid w:val="000B7645"/>
    <w:rsid w:val="000C10C5"/>
    <w:rsid w:val="000C2FDB"/>
    <w:rsid w:val="000C484C"/>
    <w:rsid w:val="000C6E48"/>
    <w:rsid w:val="000C7043"/>
    <w:rsid w:val="000D03EF"/>
    <w:rsid w:val="000D28D5"/>
    <w:rsid w:val="000E0053"/>
    <w:rsid w:val="000E16EB"/>
    <w:rsid w:val="000E1ECC"/>
    <w:rsid w:val="000F2A61"/>
    <w:rsid w:val="000F2F9E"/>
    <w:rsid w:val="000F3A5C"/>
    <w:rsid w:val="000F5067"/>
    <w:rsid w:val="000F6A20"/>
    <w:rsid w:val="000F7477"/>
    <w:rsid w:val="000F7EF1"/>
    <w:rsid w:val="00100D78"/>
    <w:rsid w:val="00100E53"/>
    <w:rsid w:val="00101746"/>
    <w:rsid w:val="00103660"/>
    <w:rsid w:val="00106FFD"/>
    <w:rsid w:val="0011251F"/>
    <w:rsid w:val="00112F53"/>
    <w:rsid w:val="0011421D"/>
    <w:rsid w:val="00117446"/>
    <w:rsid w:val="00120A4A"/>
    <w:rsid w:val="00123A27"/>
    <w:rsid w:val="00127C43"/>
    <w:rsid w:val="00130CF9"/>
    <w:rsid w:val="00133A6C"/>
    <w:rsid w:val="00133DD3"/>
    <w:rsid w:val="00135EAB"/>
    <w:rsid w:val="001375EE"/>
    <w:rsid w:val="0014073E"/>
    <w:rsid w:val="00142329"/>
    <w:rsid w:val="001446B8"/>
    <w:rsid w:val="00147418"/>
    <w:rsid w:val="00147DA3"/>
    <w:rsid w:val="0015151D"/>
    <w:rsid w:val="00154848"/>
    <w:rsid w:val="00154CCD"/>
    <w:rsid w:val="00156BE5"/>
    <w:rsid w:val="0015722A"/>
    <w:rsid w:val="001575B4"/>
    <w:rsid w:val="00160471"/>
    <w:rsid w:val="001607DD"/>
    <w:rsid w:val="001626D5"/>
    <w:rsid w:val="0016280D"/>
    <w:rsid w:val="00162D6D"/>
    <w:rsid w:val="001653F5"/>
    <w:rsid w:val="001662D2"/>
    <w:rsid w:val="0017292B"/>
    <w:rsid w:val="001738A7"/>
    <w:rsid w:val="00177DCC"/>
    <w:rsid w:val="00185FE6"/>
    <w:rsid w:val="00187708"/>
    <w:rsid w:val="00191633"/>
    <w:rsid w:val="001916C8"/>
    <w:rsid w:val="00192242"/>
    <w:rsid w:val="00192EA1"/>
    <w:rsid w:val="00193BC0"/>
    <w:rsid w:val="00195D67"/>
    <w:rsid w:val="001A0FBC"/>
    <w:rsid w:val="001A14FD"/>
    <w:rsid w:val="001A52C9"/>
    <w:rsid w:val="001A5987"/>
    <w:rsid w:val="001A59BD"/>
    <w:rsid w:val="001A7DBA"/>
    <w:rsid w:val="001B1977"/>
    <w:rsid w:val="001B2F0A"/>
    <w:rsid w:val="001B3D34"/>
    <w:rsid w:val="001B6CF7"/>
    <w:rsid w:val="001C098B"/>
    <w:rsid w:val="001C23B3"/>
    <w:rsid w:val="001C4E05"/>
    <w:rsid w:val="001C55B0"/>
    <w:rsid w:val="001C62E7"/>
    <w:rsid w:val="001C7DE6"/>
    <w:rsid w:val="001D073E"/>
    <w:rsid w:val="001E1026"/>
    <w:rsid w:val="001E3CFF"/>
    <w:rsid w:val="001E43CE"/>
    <w:rsid w:val="001E59DC"/>
    <w:rsid w:val="001E693D"/>
    <w:rsid w:val="001E6DBD"/>
    <w:rsid w:val="001F127B"/>
    <w:rsid w:val="001F1FAE"/>
    <w:rsid w:val="001F2DB4"/>
    <w:rsid w:val="001F36AA"/>
    <w:rsid w:val="001F4D70"/>
    <w:rsid w:val="001F4ED5"/>
    <w:rsid w:val="001F5EF0"/>
    <w:rsid w:val="001F6245"/>
    <w:rsid w:val="00200517"/>
    <w:rsid w:val="0020249E"/>
    <w:rsid w:val="002056F4"/>
    <w:rsid w:val="00207E78"/>
    <w:rsid w:val="00210E7F"/>
    <w:rsid w:val="00216F91"/>
    <w:rsid w:val="0021765D"/>
    <w:rsid w:val="00223455"/>
    <w:rsid w:val="002241DA"/>
    <w:rsid w:val="00225C87"/>
    <w:rsid w:val="002276C9"/>
    <w:rsid w:val="00227C33"/>
    <w:rsid w:val="00227F59"/>
    <w:rsid w:val="00230858"/>
    <w:rsid w:val="002309B7"/>
    <w:rsid w:val="0023113C"/>
    <w:rsid w:val="00231ECE"/>
    <w:rsid w:val="00232AA2"/>
    <w:rsid w:val="002331CF"/>
    <w:rsid w:val="00233C54"/>
    <w:rsid w:val="002346D9"/>
    <w:rsid w:val="002375DC"/>
    <w:rsid w:val="00240E9D"/>
    <w:rsid w:val="002423A5"/>
    <w:rsid w:val="002530C8"/>
    <w:rsid w:val="0025589C"/>
    <w:rsid w:val="00255955"/>
    <w:rsid w:val="00255DCB"/>
    <w:rsid w:val="00257B9C"/>
    <w:rsid w:val="00260B69"/>
    <w:rsid w:val="002632A0"/>
    <w:rsid w:val="0026370C"/>
    <w:rsid w:val="00264CA0"/>
    <w:rsid w:val="00266811"/>
    <w:rsid w:val="00271F5B"/>
    <w:rsid w:val="00273C35"/>
    <w:rsid w:val="00275378"/>
    <w:rsid w:val="0027669E"/>
    <w:rsid w:val="0028006B"/>
    <w:rsid w:val="00280F6C"/>
    <w:rsid w:val="00283E95"/>
    <w:rsid w:val="00291723"/>
    <w:rsid w:val="002924BB"/>
    <w:rsid w:val="00295A73"/>
    <w:rsid w:val="002975D0"/>
    <w:rsid w:val="002A1883"/>
    <w:rsid w:val="002A4BEB"/>
    <w:rsid w:val="002A686F"/>
    <w:rsid w:val="002A6AFB"/>
    <w:rsid w:val="002B0CAF"/>
    <w:rsid w:val="002B231A"/>
    <w:rsid w:val="002B4CF8"/>
    <w:rsid w:val="002B71B8"/>
    <w:rsid w:val="002C2304"/>
    <w:rsid w:val="002C3897"/>
    <w:rsid w:val="002C4BCB"/>
    <w:rsid w:val="002C4DA4"/>
    <w:rsid w:val="002C57C7"/>
    <w:rsid w:val="002C6CD9"/>
    <w:rsid w:val="002C7532"/>
    <w:rsid w:val="002D08EB"/>
    <w:rsid w:val="002D1158"/>
    <w:rsid w:val="002D17DC"/>
    <w:rsid w:val="002D199E"/>
    <w:rsid w:val="002D3DA7"/>
    <w:rsid w:val="002D4CE7"/>
    <w:rsid w:val="002D5010"/>
    <w:rsid w:val="002D50EB"/>
    <w:rsid w:val="002D7900"/>
    <w:rsid w:val="002E25A0"/>
    <w:rsid w:val="002E42E1"/>
    <w:rsid w:val="002E590E"/>
    <w:rsid w:val="002E69B4"/>
    <w:rsid w:val="002F53F5"/>
    <w:rsid w:val="002F5F08"/>
    <w:rsid w:val="002F688E"/>
    <w:rsid w:val="002F75E0"/>
    <w:rsid w:val="003014AB"/>
    <w:rsid w:val="0030308B"/>
    <w:rsid w:val="003036CF"/>
    <w:rsid w:val="00303A2B"/>
    <w:rsid w:val="003057DF"/>
    <w:rsid w:val="00314AD6"/>
    <w:rsid w:val="00314DE0"/>
    <w:rsid w:val="00315338"/>
    <w:rsid w:val="00317993"/>
    <w:rsid w:val="003211D1"/>
    <w:rsid w:val="003216D8"/>
    <w:rsid w:val="00322048"/>
    <w:rsid w:val="00323C3B"/>
    <w:rsid w:val="00325E10"/>
    <w:rsid w:val="00327DCB"/>
    <w:rsid w:val="00330438"/>
    <w:rsid w:val="0033103A"/>
    <w:rsid w:val="00331DEA"/>
    <w:rsid w:val="00335F91"/>
    <w:rsid w:val="00340D76"/>
    <w:rsid w:val="00345CC5"/>
    <w:rsid w:val="00346857"/>
    <w:rsid w:val="003474AE"/>
    <w:rsid w:val="00350694"/>
    <w:rsid w:val="003532A3"/>
    <w:rsid w:val="0035364D"/>
    <w:rsid w:val="0035387E"/>
    <w:rsid w:val="0036184E"/>
    <w:rsid w:val="00361A6A"/>
    <w:rsid w:val="0036760C"/>
    <w:rsid w:val="003715C2"/>
    <w:rsid w:val="00373983"/>
    <w:rsid w:val="00374976"/>
    <w:rsid w:val="00376ED0"/>
    <w:rsid w:val="00377CFC"/>
    <w:rsid w:val="0038014D"/>
    <w:rsid w:val="0038609A"/>
    <w:rsid w:val="00386D8B"/>
    <w:rsid w:val="00390AF8"/>
    <w:rsid w:val="003916EE"/>
    <w:rsid w:val="003933F4"/>
    <w:rsid w:val="00393E8C"/>
    <w:rsid w:val="003A2694"/>
    <w:rsid w:val="003A2DAB"/>
    <w:rsid w:val="003A3B9C"/>
    <w:rsid w:val="003A4663"/>
    <w:rsid w:val="003A68F0"/>
    <w:rsid w:val="003B3A12"/>
    <w:rsid w:val="003B512A"/>
    <w:rsid w:val="003C3A6C"/>
    <w:rsid w:val="003C77E9"/>
    <w:rsid w:val="003D3085"/>
    <w:rsid w:val="003E1F4B"/>
    <w:rsid w:val="003E3B05"/>
    <w:rsid w:val="003E6475"/>
    <w:rsid w:val="003E736C"/>
    <w:rsid w:val="003F17E7"/>
    <w:rsid w:val="003F469A"/>
    <w:rsid w:val="00400874"/>
    <w:rsid w:val="00401041"/>
    <w:rsid w:val="00401235"/>
    <w:rsid w:val="0040170A"/>
    <w:rsid w:val="00401F42"/>
    <w:rsid w:val="0040361F"/>
    <w:rsid w:val="004049F7"/>
    <w:rsid w:val="00405722"/>
    <w:rsid w:val="0040781E"/>
    <w:rsid w:val="00411FFF"/>
    <w:rsid w:val="004141CF"/>
    <w:rsid w:val="0041428F"/>
    <w:rsid w:val="00414FA2"/>
    <w:rsid w:val="004201C1"/>
    <w:rsid w:val="00422B5D"/>
    <w:rsid w:val="00422D31"/>
    <w:rsid w:val="00423967"/>
    <w:rsid w:val="00423B39"/>
    <w:rsid w:val="00423CCF"/>
    <w:rsid w:val="00424A1B"/>
    <w:rsid w:val="00425E6D"/>
    <w:rsid w:val="00430238"/>
    <w:rsid w:val="00432DB8"/>
    <w:rsid w:val="00433F36"/>
    <w:rsid w:val="00442604"/>
    <w:rsid w:val="00446F8F"/>
    <w:rsid w:val="004512A1"/>
    <w:rsid w:val="004512F7"/>
    <w:rsid w:val="00454E10"/>
    <w:rsid w:val="0045658C"/>
    <w:rsid w:val="00460535"/>
    <w:rsid w:val="00460765"/>
    <w:rsid w:val="00462D24"/>
    <w:rsid w:val="00463034"/>
    <w:rsid w:val="00463A77"/>
    <w:rsid w:val="004650FA"/>
    <w:rsid w:val="00466B94"/>
    <w:rsid w:val="00474918"/>
    <w:rsid w:val="00475A9C"/>
    <w:rsid w:val="00482C51"/>
    <w:rsid w:val="00483CC6"/>
    <w:rsid w:val="00485D82"/>
    <w:rsid w:val="00487C49"/>
    <w:rsid w:val="00490767"/>
    <w:rsid w:val="00491A95"/>
    <w:rsid w:val="00492460"/>
    <w:rsid w:val="004950FE"/>
    <w:rsid w:val="00495C71"/>
    <w:rsid w:val="00497A24"/>
    <w:rsid w:val="004A1121"/>
    <w:rsid w:val="004A43CC"/>
    <w:rsid w:val="004A4FE2"/>
    <w:rsid w:val="004A501B"/>
    <w:rsid w:val="004A68D9"/>
    <w:rsid w:val="004A6E09"/>
    <w:rsid w:val="004B0227"/>
    <w:rsid w:val="004B4455"/>
    <w:rsid w:val="004B61B8"/>
    <w:rsid w:val="004B6EB1"/>
    <w:rsid w:val="004C041F"/>
    <w:rsid w:val="004C0CDD"/>
    <w:rsid w:val="004C0D80"/>
    <w:rsid w:val="004C1FE5"/>
    <w:rsid w:val="004C43F3"/>
    <w:rsid w:val="004C4C4C"/>
    <w:rsid w:val="004C4E4C"/>
    <w:rsid w:val="004C563B"/>
    <w:rsid w:val="004D19A2"/>
    <w:rsid w:val="004D2E1F"/>
    <w:rsid w:val="004D4EF7"/>
    <w:rsid w:val="004D5C16"/>
    <w:rsid w:val="004D7B97"/>
    <w:rsid w:val="004E2BB3"/>
    <w:rsid w:val="004E2F52"/>
    <w:rsid w:val="004E36F2"/>
    <w:rsid w:val="004E4D45"/>
    <w:rsid w:val="004E5B35"/>
    <w:rsid w:val="004E6A8A"/>
    <w:rsid w:val="004E6AA7"/>
    <w:rsid w:val="004E7998"/>
    <w:rsid w:val="004F036A"/>
    <w:rsid w:val="004F4908"/>
    <w:rsid w:val="00500C79"/>
    <w:rsid w:val="005039FA"/>
    <w:rsid w:val="00503F44"/>
    <w:rsid w:val="005060AE"/>
    <w:rsid w:val="00506C27"/>
    <w:rsid w:val="0051077F"/>
    <w:rsid w:val="00511B5E"/>
    <w:rsid w:val="005141F4"/>
    <w:rsid w:val="0051535F"/>
    <w:rsid w:val="00515E3F"/>
    <w:rsid w:val="00516A05"/>
    <w:rsid w:val="00520D15"/>
    <w:rsid w:val="00523034"/>
    <w:rsid w:val="005235B8"/>
    <w:rsid w:val="00523666"/>
    <w:rsid w:val="00525E15"/>
    <w:rsid w:val="00527066"/>
    <w:rsid w:val="005274D6"/>
    <w:rsid w:val="0052755B"/>
    <w:rsid w:val="00531395"/>
    <w:rsid w:val="00543D12"/>
    <w:rsid w:val="005441BA"/>
    <w:rsid w:val="005529A8"/>
    <w:rsid w:val="00553FE7"/>
    <w:rsid w:val="00554A47"/>
    <w:rsid w:val="00554E58"/>
    <w:rsid w:val="0055507F"/>
    <w:rsid w:val="005559B3"/>
    <w:rsid w:val="00557665"/>
    <w:rsid w:val="005614D9"/>
    <w:rsid w:val="00564854"/>
    <w:rsid w:val="00565416"/>
    <w:rsid w:val="00565C20"/>
    <w:rsid w:val="005700F6"/>
    <w:rsid w:val="0057136D"/>
    <w:rsid w:val="005734BA"/>
    <w:rsid w:val="005738EF"/>
    <w:rsid w:val="00574185"/>
    <w:rsid w:val="0057467A"/>
    <w:rsid w:val="005751CF"/>
    <w:rsid w:val="00575781"/>
    <w:rsid w:val="00575C01"/>
    <w:rsid w:val="00577606"/>
    <w:rsid w:val="00582A54"/>
    <w:rsid w:val="00582F2A"/>
    <w:rsid w:val="005840A6"/>
    <w:rsid w:val="0058611B"/>
    <w:rsid w:val="0059109F"/>
    <w:rsid w:val="00591206"/>
    <w:rsid w:val="00594154"/>
    <w:rsid w:val="00595486"/>
    <w:rsid w:val="00595580"/>
    <w:rsid w:val="00596BD8"/>
    <w:rsid w:val="005A0942"/>
    <w:rsid w:val="005A0F43"/>
    <w:rsid w:val="005A1008"/>
    <w:rsid w:val="005A35F9"/>
    <w:rsid w:val="005A3F2C"/>
    <w:rsid w:val="005A5C2F"/>
    <w:rsid w:val="005B0DB5"/>
    <w:rsid w:val="005B37E0"/>
    <w:rsid w:val="005B4DAA"/>
    <w:rsid w:val="005B5501"/>
    <w:rsid w:val="005B5643"/>
    <w:rsid w:val="005B7D5F"/>
    <w:rsid w:val="005C1299"/>
    <w:rsid w:val="005C37F2"/>
    <w:rsid w:val="005C5584"/>
    <w:rsid w:val="005C58A1"/>
    <w:rsid w:val="005C7B3A"/>
    <w:rsid w:val="005D0974"/>
    <w:rsid w:val="005D15EB"/>
    <w:rsid w:val="005D1E68"/>
    <w:rsid w:val="005D69CE"/>
    <w:rsid w:val="005D7E17"/>
    <w:rsid w:val="005D7F11"/>
    <w:rsid w:val="005E0F6C"/>
    <w:rsid w:val="005E2ECF"/>
    <w:rsid w:val="005E3EDA"/>
    <w:rsid w:val="005E4533"/>
    <w:rsid w:val="005F0F0D"/>
    <w:rsid w:val="005F1617"/>
    <w:rsid w:val="005F21B2"/>
    <w:rsid w:val="005F43F0"/>
    <w:rsid w:val="005F55B5"/>
    <w:rsid w:val="005F682A"/>
    <w:rsid w:val="005F7670"/>
    <w:rsid w:val="00603347"/>
    <w:rsid w:val="006071C5"/>
    <w:rsid w:val="006115D4"/>
    <w:rsid w:val="00613FA8"/>
    <w:rsid w:val="00617162"/>
    <w:rsid w:val="0061730C"/>
    <w:rsid w:val="0062064C"/>
    <w:rsid w:val="00624098"/>
    <w:rsid w:val="006278BE"/>
    <w:rsid w:val="00627B9D"/>
    <w:rsid w:val="00630481"/>
    <w:rsid w:val="006309C3"/>
    <w:rsid w:val="0063290D"/>
    <w:rsid w:val="00640E86"/>
    <w:rsid w:val="006414D3"/>
    <w:rsid w:val="00644766"/>
    <w:rsid w:val="00646049"/>
    <w:rsid w:val="006462E6"/>
    <w:rsid w:val="00646964"/>
    <w:rsid w:val="00652752"/>
    <w:rsid w:val="00652867"/>
    <w:rsid w:val="00656ABF"/>
    <w:rsid w:val="00656EE6"/>
    <w:rsid w:val="00663A4E"/>
    <w:rsid w:val="00665071"/>
    <w:rsid w:val="0066585B"/>
    <w:rsid w:val="00665DB4"/>
    <w:rsid w:val="00666C40"/>
    <w:rsid w:val="00666CED"/>
    <w:rsid w:val="00667792"/>
    <w:rsid w:val="0067088B"/>
    <w:rsid w:val="006708DB"/>
    <w:rsid w:val="00670B0F"/>
    <w:rsid w:val="006724E0"/>
    <w:rsid w:val="00676901"/>
    <w:rsid w:val="00680FF5"/>
    <w:rsid w:val="0068319D"/>
    <w:rsid w:val="006838E4"/>
    <w:rsid w:val="00685679"/>
    <w:rsid w:val="00692025"/>
    <w:rsid w:val="006930EE"/>
    <w:rsid w:val="00694A86"/>
    <w:rsid w:val="00695DFB"/>
    <w:rsid w:val="006971A8"/>
    <w:rsid w:val="006978B2"/>
    <w:rsid w:val="006A35F8"/>
    <w:rsid w:val="006A5F00"/>
    <w:rsid w:val="006A78E0"/>
    <w:rsid w:val="006B14C2"/>
    <w:rsid w:val="006B161D"/>
    <w:rsid w:val="006B3376"/>
    <w:rsid w:val="006B3B15"/>
    <w:rsid w:val="006B5F96"/>
    <w:rsid w:val="006C0EB5"/>
    <w:rsid w:val="006C1371"/>
    <w:rsid w:val="006C5A8A"/>
    <w:rsid w:val="006C5B92"/>
    <w:rsid w:val="006C6948"/>
    <w:rsid w:val="006C6F33"/>
    <w:rsid w:val="006C78D7"/>
    <w:rsid w:val="006D22BB"/>
    <w:rsid w:val="006D5C55"/>
    <w:rsid w:val="006D789D"/>
    <w:rsid w:val="006E0079"/>
    <w:rsid w:val="006E5F81"/>
    <w:rsid w:val="006E66B3"/>
    <w:rsid w:val="006F1642"/>
    <w:rsid w:val="006F44C7"/>
    <w:rsid w:val="006F6CA7"/>
    <w:rsid w:val="006F74E0"/>
    <w:rsid w:val="00700FDB"/>
    <w:rsid w:val="007027AD"/>
    <w:rsid w:val="00706C02"/>
    <w:rsid w:val="00707C83"/>
    <w:rsid w:val="00712AEE"/>
    <w:rsid w:val="00713854"/>
    <w:rsid w:val="00714656"/>
    <w:rsid w:val="00715093"/>
    <w:rsid w:val="0071517D"/>
    <w:rsid w:val="00717160"/>
    <w:rsid w:val="00723EB1"/>
    <w:rsid w:val="007266B3"/>
    <w:rsid w:val="00726AD8"/>
    <w:rsid w:val="00727F3F"/>
    <w:rsid w:val="00730E24"/>
    <w:rsid w:val="00731714"/>
    <w:rsid w:val="00731EBB"/>
    <w:rsid w:val="007326DE"/>
    <w:rsid w:val="007419C6"/>
    <w:rsid w:val="007438D7"/>
    <w:rsid w:val="00744C3A"/>
    <w:rsid w:val="00745B3C"/>
    <w:rsid w:val="00745E96"/>
    <w:rsid w:val="007460DC"/>
    <w:rsid w:val="0074763A"/>
    <w:rsid w:val="00747C65"/>
    <w:rsid w:val="007513D7"/>
    <w:rsid w:val="00752634"/>
    <w:rsid w:val="00752FB3"/>
    <w:rsid w:val="007540D8"/>
    <w:rsid w:val="007549AB"/>
    <w:rsid w:val="0075558A"/>
    <w:rsid w:val="00763F42"/>
    <w:rsid w:val="00764BEF"/>
    <w:rsid w:val="00765A58"/>
    <w:rsid w:val="00765CC0"/>
    <w:rsid w:val="00767C76"/>
    <w:rsid w:val="00770D96"/>
    <w:rsid w:val="0077162F"/>
    <w:rsid w:val="00771A6D"/>
    <w:rsid w:val="0077258D"/>
    <w:rsid w:val="00772766"/>
    <w:rsid w:val="00780F66"/>
    <w:rsid w:val="0078192E"/>
    <w:rsid w:val="00781F83"/>
    <w:rsid w:val="007853B2"/>
    <w:rsid w:val="007862F8"/>
    <w:rsid w:val="0078F260"/>
    <w:rsid w:val="00791752"/>
    <w:rsid w:val="0079625D"/>
    <w:rsid w:val="007962AF"/>
    <w:rsid w:val="00796677"/>
    <w:rsid w:val="00797FAE"/>
    <w:rsid w:val="007A0FEC"/>
    <w:rsid w:val="007A18C5"/>
    <w:rsid w:val="007A1A71"/>
    <w:rsid w:val="007A23B1"/>
    <w:rsid w:val="007A23D5"/>
    <w:rsid w:val="007A4467"/>
    <w:rsid w:val="007A4923"/>
    <w:rsid w:val="007A52D6"/>
    <w:rsid w:val="007A5891"/>
    <w:rsid w:val="007A6642"/>
    <w:rsid w:val="007A6850"/>
    <w:rsid w:val="007A7B19"/>
    <w:rsid w:val="007B0559"/>
    <w:rsid w:val="007B1960"/>
    <w:rsid w:val="007B19E8"/>
    <w:rsid w:val="007B248F"/>
    <w:rsid w:val="007B3C5E"/>
    <w:rsid w:val="007B5559"/>
    <w:rsid w:val="007C272E"/>
    <w:rsid w:val="007C35A6"/>
    <w:rsid w:val="007C3962"/>
    <w:rsid w:val="007C3B51"/>
    <w:rsid w:val="007C5D9C"/>
    <w:rsid w:val="007D203D"/>
    <w:rsid w:val="007D22EF"/>
    <w:rsid w:val="007D3CA4"/>
    <w:rsid w:val="007D5140"/>
    <w:rsid w:val="007D6487"/>
    <w:rsid w:val="007E30D0"/>
    <w:rsid w:val="007E4A5B"/>
    <w:rsid w:val="007E67B1"/>
    <w:rsid w:val="007F204E"/>
    <w:rsid w:val="007F328C"/>
    <w:rsid w:val="007F7A42"/>
    <w:rsid w:val="00802A76"/>
    <w:rsid w:val="008039AC"/>
    <w:rsid w:val="0080536F"/>
    <w:rsid w:val="008063A7"/>
    <w:rsid w:val="00807557"/>
    <w:rsid w:val="008131F9"/>
    <w:rsid w:val="00816C42"/>
    <w:rsid w:val="00822749"/>
    <w:rsid w:val="00823305"/>
    <w:rsid w:val="008238D7"/>
    <w:rsid w:val="00823B40"/>
    <w:rsid w:val="00825FF5"/>
    <w:rsid w:val="00826C0F"/>
    <w:rsid w:val="00827060"/>
    <w:rsid w:val="00830BE9"/>
    <w:rsid w:val="008343CF"/>
    <w:rsid w:val="0083650E"/>
    <w:rsid w:val="008367BD"/>
    <w:rsid w:val="00837367"/>
    <w:rsid w:val="00837D28"/>
    <w:rsid w:val="00837D52"/>
    <w:rsid w:val="008407EE"/>
    <w:rsid w:val="00841C5F"/>
    <w:rsid w:val="00842484"/>
    <w:rsid w:val="0084288C"/>
    <w:rsid w:val="00845C0D"/>
    <w:rsid w:val="00846707"/>
    <w:rsid w:val="00850804"/>
    <w:rsid w:val="00850A56"/>
    <w:rsid w:val="0085316A"/>
    <w:rsid w:val="0085388C"/>
    <w:rsid w:val="00854C94"/>
    <w:rsid w:val="00855449"/>
    <w:rsid w:val="00855DE0"/>
    <w:rsid w:val="00860253"/>
    <w:rsid w:val="00861DEA"/>
    <w:rsid w:val="008632CC"/>
    <w:rsid w:val="00867D50"/>
    <w:rsid w:val="00871DA2"/>
    <w:rsid w:val="0087391F"/>
    <w:rsid w:val="00875582"/>
    <w:rsid w:val="008756F8"/>
    <w:rsid w:val="0087579F"/>
    <w:rsid w:val="00882421"/>
    <w:rsid w:val="0088390F"/>
    <w:rsid w:val="008854C1"/>
    <w:rsid w:val="00886BDD"/>
    <w:rsid w:val="00887530"/>
    <w:rsid w:val="008953CA"/>
    <w:rsid w:val="00896F6E"/>
    <w:rsid w:val="008A2E86"/>
    <w:rsid w:val="008A3BF9"/>
    <w:rsid w:val="008A41E0"/>
    <w:rsid w:val="008A4615"/>
    <w:rsid w:val="008A794E"/>
    <w:rsid w:val="008A7A27"/>
    <w:rsid w:val="008B6705"/>
    <w:rsid w:val="008B7B6C"/>
    <w:rsid w:val="008C01E9"/>
    <w:rsid w:val="008C417C"/>
    <w:rsid w:val="008C4B6A"/>
    <w:rsid w:val="008C5698"/>
    <w:rsid w:val="008C636C"/>
    <w:rsid w:val="008D1DBF"/>
    <w:rsid w:val="008D1E48"/>
    <w:rsid w:val="008D20BB"/>
    <w:rsid w:val="008D217F"/>
    <w:rsid w:val="008D28C9"/>
    <w:rsid w:val="008D3A97"/>
    <w:rsid w:val="008D50BF"/>
    <w:rsid w:val="008D6A6A"/>
    <w:rsid w:val="008E5784"/>
    <w:rsid w:val="008F17E2"/>
    <w:rsid w:val="008F38B4"/>
    <w:rsid w:val="008F45B4"/>
    <w:rsid w:val="008F4891"/>
    <w:rsid w:val="008F49EC"/>
    <w:rsid w:val="008F551A"/>
    <w:rsid w:val="008F66BE"/>
    <w:rsid w:val="008F7F9A"/>
    <w:rsid w:val="0090277A"/>
    <w:rsid w:val="00904973"/>
    <w:rsid w:val="00904F5E"/>
    <w:rsid w:val="009059F7"/>
    <w:rsid w:val="009062B0"/>
    <w:rsid w:val="00911355"/>
    <w:rsid w:val="00912540"/>
    <w:rsid w:val="00925D43"/>
    <w:rsid w:val="00925FB3"/>
    <w:rsid w:val="009303A3"/>
    <w:rsid w:val="00931AF7"/>
    <w:rsid w:val="00931CBA"/>
    <w:rsid w:val="0093505A"/>
    <w:rsid w:val="00935A95"/>
    <w:rsid w:val="00935DB9"/>
    <w:rsid w:val="009368AB"/>
    <w:rsid w:val="00940E5D"/>
    <w:rsid w:val="0095053C"/>
    <w:rsid w:val="0095080E"/>
    <w:rsid w:val="00950827"/>
    <w:rsid w:val="0095139D"/>
    <w:rsid w:val="00951735"/>
    <w:rsid w:val="00952E8F"/>
    <w:rsid w:val="0095743B"/>
    <w:rsid w:val="009614D0"/>
    <w:rsid w:val="00965DE7"/>
    <w:rsid w:val="00967B78"/>
    <w:rsid w:val="009704A3"/>
    <w:rsid w:val="009716DD"/>
    <w:rsid w:val="00973B42"/>
    <w:rsid w:val="00974AF5"/>
    <w:rsid w:val="00974B2A"/>
    <w:rsid w:val="00975A82"/>
    <w:rsid w:val="00975E82"/>
    <w:rsid w:val="00980038"/>
    <w:rsid w:val="009803D7"/>
    <w:rsid w:val="00980576"/>
    <w:rsid w:val="00980963"/>
    <w:rsid w:val="00980AF2"/>
    <w:rsid w:val="009822C5"/>
    <w:rsid w:val="00986919"/>
    <w:rsid w:val="00990846"/>
    <w:rsid w:val="009925CE"/>
    <w:rsid w:val="0099319F"/>
    <w:rsid w:val="009933E6"/>
    <w:rsid w:val="0099493A"/>
    <w:rsid w:val="00995149"/>
    <w:rsid w:val="009955D8"/>
    <w:rsid w:val="009976D5"/>
    <w:rsid w:val="009A4A69"/>
    <w:rsid w:val="009A6DDB"/>
    <w:rsid w:val="009A7CEA"/>
    <w:rsid w:val="009B2615"/>
    <w:rsid w:val="009B5A85"/>
    <w:rsid w:val="009C03E0"/>
    <w:rsid w:val="009C18F6"/>
    <w:rsid w:val="009C1EB2"/>
    <w:rsid w:val="009C2491"/>
    <w:rsid w:val="009C4E58"/>
    <w:rsid w:val="009C5E6D"/>
    <w:rsid w:val="009C7EBD"/>
    <w:rsid w:val="009D1061"/>
    <w:rsid w:val="009D1DE0"/>
    <w:rsid w:val="009D327C"/>
    <w:rsid w:val="009D34D1"/>
    <w:rsid w:val="009D41F2"/>
    <w:rsid w:val="009D4E5B"/>
    <w:rsid w:val="009D70D9"/>
    <w:rsid w:val="009E06AA"/>
    <w:rsid w:val="009E3569"/>
    <w:rsid w:val="009E3B7C"/>
    <w:rsid w:val="009E4682"/>
    <w:rsid w:val="009E4A0A"/>
    <w:rsid w:val="009F1C02"/>
    <w:rsid w:val="009F34E8"/>
    <w:rsid w:val="009F655B"/>
    <w:rsid w:val="009F6A71"/>
    <w:rsid w:val="00A02440"/>
    <w:rsid w:val="00A02A03"/>
    <w:rsid w:val="00A03615"/>
    <w:rsid w:val="00A05E83"/>
    <w:rsid w:val="00A06049"/>
    <w:rsid w:val="00A08D5D"/>
    <w:rsid w:val="00A244C4"/>
    <w:rsid w:val="00A26B04"/>
    <w:rsid w:val="00A27A4D"/>
    <w:rsid w:val="00A31A76"/>
    <w:rsid w:val="00A32058"/>
    <w:rsid w:val="00A33512"/>
    <w:rsid w:val="00A33EDE"/>
    <w:rsid w:val="00A37183"/>
    <w:rsid w:val="00A41D9F"/>
    <w:rsid w:val="00A43AB8"/>
    <w:rsid w:val="00A445C0"/>
    <w:rsid w:val="00A45AD9"/>
    <w:rsid w:val="00A472C2"/>
    <w:rsid w:val="00A5354A"/>
    <w:rsid w:val="00A53A47"/>
    <w:rsid w:val="00A546CD"/>
    <w:rsid w:val="00A554D9"/>
    <w:rsid w:val="00A55B54"/>
    <w:rsid w:val="00A56B98"/>
    <w:rsid w:val="00A57023"/>
    <w:rsid w:val="00A64ECB"/>
    <w:rsid w:val="00A6666F"/>
    <w:rsid w:val="00A66EB3"/>
    <w:rsid w:val="00A67B10"/>
    <w:rsid w:val="00A703AF"/>
    <w:rsid w:val="00A71FE9"/>
    <w:rsid w:val="00A7695E"/>
    <w:rsid w:val="00A82B77"/>
    <w:rsid w:val="00A832B1"/>
    <w:rsid w:val="00A8541B"/>
    <w:rsid w:val="00A85B61"/>
    <w:rsid w:val="00A87FD0"/>
    <w:rsid w:val="00A9160E"/>
    <w:rsid w:val="00A91A5B"/>
    <w:rsid w:val="00A952BE"/>
    <w:rsid w:val="00A95CDC"/>
    <w:rsid w:val="00A96155"/>
    <w:rsid w:val="00AA78BD"/>
    <w:rsid w:val="00AA7E85"/>
    <w:rsid w:val="00AB2DB7"/>
    <w:rsid w:val="00AC4692"/>
    <w:rsid w:val="00AC6910"/>
    <w:rsid w:val="00AC7054"/>
    <w:rsid w:val="00AC7985"/>
    <w:rsid w:val="00AD2294"/>
    <w:rsid w:val="00AD3F80"/>
    <w:rsid w:val="00AD49AE"/>
    <w:rsid w:val="00AE081B"/>
    <w:rsid w:val="00AE1BE7"/>
    <w:rsid w:val="00AE32D3"/>
    <w:rsid w:val="00AE3A34"/>
    <w:rsid w:val="00AE3BAE"/>
    <w:rsid w:val="00AE6618"/>
    <w:rsid w:val="00AE7F3B"/>
    <w:rsid w:val="00AF20FC"/>
    <w:rsid w:val="00AF3DA7"/>
    <w:rsid w:val="00AF55B3"/>
    <w:rsid w:val="00B01077"/>
    <w:rsid w:val="00B03DF3"/>
    <w:rsid w:val="00B119A9"/>
    <w:rsid w:val="00B13C56"/>
    <w:rsid w:val="00B23BF4"/>
    <w:rsid w:val="00B259B2"/>
    <w:rsid w:val="00B26086"/>
    <w:rsid w:val="00B30645"/>
    <w:rsid w:val="00B31343"/>
    <w:rsid w:val="00B33F58"/>
    <w:rsid w:val="00B33FAA"/>
    <w:rsid w:val="00B4267C"/>
    <w:rsid w:val="00B4293D"/>
    <w:rsid w:val="00B42B0E"/>
    <w:rsid w:val="00B43C90"/>
    <w:rsid w:val="00B464A8"/>
    <w:rsid w:val="00B52471"/>
    <w:rsid w:val="00B52AF3"/>
    <w:rsid w:val="00B5353E"/>
    <w:rsid w:val="00B53D80"/>
    <w:rsid w:val="00B55A6D"/>
    <w:rsid w:val="00B566DB"/>
    <w:rsid w:val="00B566FC"/>
    <w:rsid w:val="00B61504"/>
    <w:rsid w:val="00B6157D"/>
    <w:rsid w:val="00B62304"/>
    <w:rsid w:val="00B62C5F"/>
    <w:rsid w:val="00B6314A"/>
    <w:rsid w:val="00B63767"/>
    <w:rsid w:val="00B65004"/>
    <w:rsid w:val="00B66AA7"/>
    <w:rsid w:val="00B67F7E"/>
    <w:rsid w:val="00B70DA6"/>
    <w:rsid w:val="00B73FE9"/>
    <w:rsid w:val="00B8547A"/>
    <w:rsid w:val="00B8718E"/>
    <w:rsid w:val="00B91118"/>
    <w:rsid w:val="00B9144A"/>
    <w:rsid w:val="00B92F6D"/>
    <w:rsid w:val="00B94B5E"/>
    <w:rsid w:val="00B975CE"/>
    <w:rsid w:val="00BA0BA4"/>
    <w:rsid w:val="00BA40A7"/>
    <w:rsid w:val="00BA5891"/>
    <w:rsid w:val="00BA6559"/>
    <w:rsid w:val="00BB0A31"/>
    <w:rsid w:val="00BB0C7D"/>
    <w:rsid w:val="00BB130F"/>
    <w:rsid w:val="00BB22BB"/>
    <w:rsid w:val="00BB3AE8"/>
    <w:rsid w:val="00BB7121"/>
    <w:rsid w:val="00BB7A53"/>
    <w:rsid w:val="00BC0617"/>
    <w:rsid w:val="00BC09F6"/>
    <w:rsid w:val="00BC1D48"/>
    <w:rsid w:val="00BC2352"/>
    <w:rsid w:val="00BC2671"/>
    <w:rsid w:val="00BC4BEB"/>
    <w:rsid w:val="00BD1736"/>
    <w:rsid w:val="00BD1E7D"/>
    <w:rsid w:val="00BD3B18"/>
    <w:rsid w:val="00BE0222"/>
    <w:rsid w:val="00BE1519"/>
    <w:rsid w:val="00BE2B73"/>
    <w:rsid w:val="00BE2F5A"/>
    <w:rsid w:val="00BE7A02"/>
    <w:rsid w:val="00BF1E87"/>
    <w:rsid w:val="00BF2AE6"/>
    <w:rsid w:val="00C00093"/>
    <w:rsid w:val="00C00D8D"/>
    <w:rsid w:val="00C03C00"/>
    <w:rsid w:val="00C04EA2"/>
    <w:rsid w:val="00C05D66"/>
    <w:rsid w:val="00C1032E"/>
    <w:rsid w:val="00C12116"/>
    <w:rsid w:val="00C12D88"/>
    <w:rsid w:val="00C13656"/>
    <w:rsid w:val="00C16E83"/>
    <w:rsid w:val="00C17715"/>
    <w:rsid w:val="00C214A5"/>
    <w:rsid w:val="00C2229D"/>
    <w:rsid w:val="00C236FF"/>
    <w:rsid w:val="00C276F5"/>
    <w:rsid w:val="00C27856"/>
    <w:rsid w:val="00C32D56"/>
    <w:rsid w:val="00C335AD"/>
    <w:rsid w:val="00C3506A"/>
    <w:rsid w:val="00C358F9"/>
    <w:rsid w:val="00C3619D"/>
    <w:rsid w:val="00C452A5"/>
    <w:rsid w:val="00C52C82"/>
    <w:rsid w:val="00C54DA4"/>
    <w:rsid w:val="00C62B72"/>
    <w:rsid w:val="00C64B68"/>
    <w:rsid w:val="00C66F20"/>
    <w:rsid w:val="00C6725F"/>
    <w:rsid w:val="00C70408"/>
    <w:rsid w:val="00C71DE9"/>
    <w:rsid w:val="00C73C53"/>
    <w:rsid w:val="00C81073"/>
    <w:rsid w:val="00C8162E"/>
    <w:rsid w:val="00C81BBC"/>
    <w:rsid w:val="00C82484"/>
    <w:rsid w:val="00C83422"/>
    <w:rsid w:val="00C83D2C"/>
    <w:rsid w:val="00C84F2E"/>
    <w:rsid w:val="00C86E8C"/>
    <w:rsid w:val="00C87838"/>
    <w:rsid w:val="00C91A97"/>
    <w:rsid w:val="00C92E3A"/>
    <w:rsid w:val="00C93B0E"/>
    <w:rsid w:val="00C959CE"/>
    <w:rsid w:val="00C96B7C"/>
    <w:rsid w:val="00C97F17"/>
    <w:rsid w:val="00CA0183"/>
    <w:rsid w:val="00CA05EF"/>
    <w:rsid w:val="00CA635B"/>
    <w:rsid w:val="00CA7C01"/>
    <w:rsid w:val="00CB29FB"/>
    <w:rsid w:val="00CB3337"/>
    <w:rsid w:val="00CB394E"/>
    <w:rsid w:val="00CB6314"/>
    <w:rsid w:val="00CC0332"/>
    <w:rsid w:val="00CC2B6B"/>
    <w:rsid w:val="00CC3B6C"/>
    <w:rsid w:val="00CC4D4C"/>
    <w:rsid w:val="00CC5A88"/>
    <w:rsid w:val="00CC6AE1"/>
    <w:rsid w:val="00CD0B19"/>
    <w:rsid w:val="00CD3074"/>
    <w:rsid w:val="00CD4535"/>
    <w:rsid w:val="00CD57E3"/>
    <w:rsid w:val="00CD5B81"/>
    <w:rsid w:val="00CE0FF4"/>
    <w:rsid w:val="00CE2EB7"/>
    <w:rsid w:val="00CE3A59"/>
    <w:rsid w:val="00CE4CF6"/>
    <w:rsid w:val="00CE7341"/>
    <w:rsid w:val="00CF0887"/>
    <w:rsid w:val="00CF2CC2"/>
    <w:rsid w:val="00D01650"/>
    <w:rsid w:val="00D071CE"/>
    <w:rsid w:val="00D1048A"/>
    <w:rsid w:val="00D108E3"/>
    <w:rsid w:val="00D115AA"/>
    <w:rsid w:val="00D117A0"/>
    <w:rsid w:val="00D1229E"/>
    <w:rsid w:val="00D14F81"/>
    <w:rsid w:val="00D15320"/>
    <w:rsid w:val="00D2134B"/>
    <w:rsid w:val="00D2432A"/>
    <w:rsid w:val="00D2555A"/>
    <w:rsid w:val="00D265BF"/>
    <w:rsid w:val="00D30BE9"/>
    <w:rsid w:val="00D3415C"/>
    <w:rsid w:val="00D34AE4"/>
    <w:rsid w:val="00D34FEC"/>
    <w:rsid w:val="00D35592"/>
    <w:rsid w:val="00D35BB4"/>
    <w:rsid w:val="00D35F11"/>
    <w:rsid w:val="00D365B3"/>
    <w:rsid w:val="00D41722"/>
    <w:rsid w:val="00D423FB"/>
    <w:rsid w:val="00D4250B"/>
    <w:rsid w:val="00D42584"/>
    <w:rsid w:val="00D44E79"/>
    <w:rsid w:val="00D45E95"/>
    <w:rsid w:val="00D466A1"/>
    <w:rsid w:val="00D54FE3"/>
    <w:rsid w:val="00D550F7"/>
    <w:rsid w:val="00D563DB"/>
    <w:rsid w:val="00D56710"/>
    <w:rsid w:val="00D567F0"/>
    <w:rsid w:val="00D57DEC"/>
    <w:rsid w:val="00D608D0"/>
    <w:rsid w:val="00D63637"/>
    <w:rsid w:val="00D639A8"/>
    <w:rsid w:val="00D6582F"/>
    <w:rsid w:val="00D7084B"/>
    <w:rsid w:val="00D716B2"/>
    <w:rsid w:val="00D7207F"/>
    <w:rsid w:val="00D723CE"/>
    <w:rsid w:val="00D73AF5"/>
    <w:rsid w:val="00D77F30"/>
    <w:rsid w:val="00D82966"/>
    <w:rsid w:val="00D83E9C"/>
    <w:rsid w:val="00D868DB"/>
    <w:rsid w:val="00D86E15"/>
    <w:rsid w:val="00D92124"/>
    <w:rsid w:val="00D93586"/>
    <w:rsid w:val="00D94D4C"/>
    <w:rsid w:val="00D95857"/>
    <w:rsid w:val="00D97A2B"/>
    <w:rsid w:val="00DA1E9C"/>
    <w:rsid w:val="00DA3F7C"/>
    <w:rsid w:val="00DA5006"/>
    <w:rsid w:val="00DA62BE"/>
    <w:rsid w:val="00DA72E2"/>
    <w:rsid w:val="00DB1EAA"/>
    <w:rsid w:val="00DB2751"/>
    <w:rsid w:val="00DB2984"/>
    <w:rsid w:val="00DB5193"/>
    <w:rsid w:val="00DB5CEC"/>
    <w:rsid w:val="00DB7C32"/>
    <w:rsid w:val="00DC279B"/>
    <w:rsid w:val="00DC3960"/>
    <w:rsid w:val="00DD34C2"/>
    <w:rsid w:val="00DD482F"/>
    <w:rsid w:val="00DD5578"/>
    <w:rsid w:val="00DD64DA"/>
    <w:rsid w:val="00DE6270"/>
    <w:rsid w:val="00DE678D"/>
    <w:rsid w:val="00DE7927"/>
    <w:rsid w:val="00DE797D"/>
    <w:rsid w:val="00DF52D4"/>
    <w:rsid w:val="00E01881"/>
    <w:rsid w:val="00E02652"/>
    <w:rsid w:val="00E05DF1"/>
    <w:rsid w:val="00E06AB9"/>
    <w:rsid w:val="00E105B7"/>
    <w:rsid w:val="00E11C63"/>
    <w:rsid w:val="00E12DFD"/>
    <w:rsid w:val="00E154CA"/>
    <w:rsid w:val="00E20D5B"/>
    <w:rsid w:val="00E2478F"/>
    <w:rsid w:val="00E248A7"/>
    <w:rsid w:val="00E24F95"/>
    <w:rsid w:val="00E26964"/>
    <w:rsid w:val="00E26E40"/>
    <w:rsid w:val="00E27FAE"/>
    <w:rsid w:val="00E30982"/>
    <w:rsid w:val="00E31099"/>
    <w:rsid w:val="00E313F3"/>
    <w:rsid w:val="00E31ADC"/>
    <w:rsid w:val="00E341F1"/>
    <w:rsid w:val="00E42DE5"/>
    <w:rsid w:val="00E4480A"/>
    <w:rsid w:val="00E44AD4"/>
    <w:rsid w:val="00E44C95"/>
    <w:rsid w:val="00E44EAA"/>
    <w:rsid w:val="00E4773F"/>
    <w:rsid w:val="00E50C20"/>
    <w:rsid w:val="00E51127"/>
    <w:rsid w:val="00E5266D"/>
    <w:rsid w:val="00E53006"/>
    <w:rsid w:val="00E540DE"/>
    <w:rsid w:val="00E610AC"/>
    <w:rsid w:val="00E61450"/>
    <w:rsid w:val="00E63E4A"/>
    <w:rsid w:val="00E650A3"/>
    <w:rsid w:val="00E651B2"/>
    <w:rsid w:val="00E67B69"/>
    <w:rsid w:val="00E70558"/>
    <w:rsid w:val="00E733B4"/>
    <w:rsid w:val="00E741CA"/>
    <w:rsid w:val="00E770E7"/>
    <w:rsid w:val="00E7792F"/>
    <w:rsid w:val="00E77E4A"/>
    <w:rsid w:val="00E834DE"/>
    <w:rsid w:val="00E83661"/>
    <w:rsid w:val="00E90222"/>
    <w:rsid w:val="00E907BA"/>
    <w:rsid w:val="00E90D67"/>
    <w:rsid w:val="00E9213E"/>
    <w:rsid w:val="00E950B4"/>
    <w:rsid w:val="00E967AC"/>
    <w:rsid w:val="00E9726D"/>
    <w:rsid w:val="00EA1340"/>
    <w:rsid w:val="00EA1971"/>
    <w:rsid w:val="00EA2061"/>
    <w:rsid w:val="00EA3CB6"/>
    <w:rsid w:val="00EA4C58"/>
    <w:rsid w:val="00EA7AD4"/>
    <w:rsid w:val="00EB01FB"/>
    <w:rsid w:val="00EB142C"/>
    <w:rsid w:val="00EB2085"/>
    <w:rsid w:val="00EB59BA"/>
    <w:rsid w:val="00EB76E8"/>
    <w:rsid w:val="00EC223D"/>
    <w:rsid w:val="00EC27C9"/>
    <w:rsid w:val="00EC6D57"/>
    <w:rsid w:val="00EC7F2E"/>
    <w:rsid w:val="00ED1069"/>
    <w:rsid w:val="00ED290C"/>
    <w:rsid w:val="00ED363A"/>
    <w:rsid w:val="00EE1B98"/>
    <w:rsid w:val="00EE281C"/>
    <w:rsid w:val="00EE328F"/>
    <w:rsid w:val="00EE384F"/>
    <w:rsid w:val="00EE3D56"/>
    <w:rsid w:val="00EE4A53"/>
    <w:rsid w:val="00EE6494"/>
    <w:rsid w:val="00EE744A"/>
    <w:rsid w:val="00EE76D1"/>
    <w:rsid w:val="00EF0914"/>
    <w:rsid w:val="00EF0B9E"/>
    <w:rsid w:val="00EF1CEB"/>
    <w:rsid w:val="00EF6EB6"/>
    <w:rsid w:val="00EF7D36"/>
    <w:rsid w:val="00F0105C"/>
    <w:rsid w:val="00F0389D"/>
    <w:rsid w:val="00F04352"/>
    <w:rsid w:val="00F04B71"/>
    <w:rsid w:val="00F0581F"/>
    <w:rsid w:val="00F05FF8"/>
    <w:rsid w:val="00F0647D"/>
    <w:rsid w:val="00F07DAA"/>
    <w:rsid w:val="00F1056D"/>
    <w:rsid w:val="00F108DE"/>
    <w:rsid w:val="00F151C7"/>
    <w:rsid w:val="00F15E58"/>
    <w:rsid w:val="00F15ED4"/>
    <w:rsid w:val="00F169AD"/>
    <w:rsid w:val="00F22C01"/>
    <w:rsid w:val="00F236B4"/>
    <w:rsid w:val="00F23A97"/>
    <w:rsid w:val="00F24A82"/>
    <w:rsid w:val="00F30FE2"/>
    <w:rsid w:val="00F32F52"/>
    <w:rsid w:val="00F36DD7"/>
    <w:rsid w:val="00F3707B"/>
    <w:rsid w:val="00F40423"/>
    <w:rsid w:val="00F41244"/>
    <w:rsid w:val="00F43059"/>
    <w:rsid w:val="00F44DEA"/>
    <w:rsid w:val="00F45B2A"/>
    <w:rsid w:val="00F46CBE"/>
    <w:rsid w:val="00F505BC"/>
    <w:rsid w:val="00F51211"/>
    <w:rsid w:val="00F5130E"/>
    <w:rsid w:val="00F514C1"/>
    <w:rsid w:val="00F51565"/>
    <w:rsid w:val="00F54125"/>
    <w:rsid w:val="00F574A3"/>
    <w:rsid w:val="00F6049B"/>
    <w:rsid w:val="00F61197"/>
    <w:rsid w:val="00F62088"/>
    <w:rsid w:val="00F62F21"/>
    <w:rsid w:val="00F6385B"/>
    <w:rsid w:val="00F64619"/>
    <w:rsid w:val="00F649BD"/>
    <w:rsid w:val="00F64B58"/>
    <w:rsid w:val="00F732CD"/>
    <w:rsid w:val="00F7611F"/>
    <w:rsid w:val="00F76163"/>
    <w:rsid w:val="00F76CA2"/>
    <w:rsid w:val="00F81406"/>
    <w:rsid w:val="00F8335D"/>
    <w:rsid w:val="00F877CB"/>
    <w:rsid w:val="00F87814"/>
    <w:rsid w:val="00F961E4"/>
    <w:rsid w:val="00FA12F8"/>
    <w:rsid w:val="00FA23FA"/>
    <w:rsid w:val="00FA34A6"/>
    <w:rsid w:val="00FA4059"/>
    <w:rsid w:val="00FA586F"/>
    <w:rsid w:val="00FA5BCD"/>
    <w:rsid w:val="00FA5F46"/>
    <w:rsid w:val="00FA7EF5"/>
    <w:rsid w:val="00FB032B"/>
    <w:rsid w:val="00FB0530"/>
    <w:rsid w:val="00FB2905"/>
    <w:rsid w:val="00FB52CA"/>
    <w:rsid w:val="00FB61A6"/>
    <w:rsid w:val="00FB6C7A"/>
    <w:rsid w:val="00FC0CEE"/>
    <w:rsid w:val="00FC3A5D"/>
    <w:rsid w:val="00FC62C8"/>
    <w:rsid w:val="00FD0ACE"/>
    <w:rsid w:val="00FD1D87"/>
    <w:rsid w:val="00FD2367"/>
    <w:rsid w:val="00FD4E83"/>
    <w:rsid w:val="00FE221A"/>
    <w:rsid w:val="00FE23B7"/>
    <w:rsid w:val="00FE2D3D"/>
    <w:rsid w:val="00FE3141"/>
    <w:rsid w:val="00FE5C2F"/>
    <w:rsid w:val="00FE6946"/>
    <w:rsid w:val="00FF4034"/>
    <w:rsid w:val="017933DD"/>
    <w:rsid w:val="0315043E"/>
    <w:rsid w:val="0356BFA3"/>
    <w:rsid w:val="040FB95F"/>
    <w:rsid w:val="04B8B90A"/>
    <w:rsid w:val="0891B4BA"/>
    <w:rsid w:val="09C80BCF"/>
    <w:rsid w:val="0A4FEFAC"/>
    <w:rsid w:val="0C824279"/>
    <w:rsid w:val="0DC37100"/>
    <w:rsid w:val="0E4B1892"/>
    <w:rsid w:val="0EEA2BC1"/>
    <w:rsid w:val="0F5A89A0"/>
    <w:rsid w:val="0F5A89A0"/>
    <w:rsid w:val="1023EFC2"/>
    <w:rsid w:val="102C5F35"/>
    <w:rsid w:val="11858051"/>
    <w:rsid w:val="13663AF5"/>
    <w:rsid w:val="138BA91F"/>
    <w:rsid w:val="13F158FC"/>
    <w:rsid w:val="14AA5023"/>
    <w:rsid w:val="1579CF8C"/>
    <w:rsid w:val="185AB0EA"/>
    <w:rsid w:val="19A1D1C2"/>
    <w:rsid w:val="19D3E8E2"/>
    <w:rsid w:val="1A9D48A1"/>
    <w:rsid w:val="1ADCAFEA"/>
    <w:rsid w:val="1E961E47"/>
    <w:rsid w:val="1E9E715B"/>
    <w:rsid w:val="214E1AC4"/>
    <w:rsid w:val="2266EDAA"/>
    <w:rsid w:val="22B53A6C"/>
    <w:rsid w:val="22BDC43D"/>
    <w:rsid w:val="22C380D2"/>
    <w:rsid w:val="23844C45"/>
    <w:rsid w:val="24788289"/>
    <w:rsid w:val="25777E95"/>
    <w:rsid w:val="27913560"/>
    <w:rsid w:val="28413054"/>
    <w:rsid w:val="28AF1F57"/>
    <w:rsid w:val="28E6EC56"/>
    <w:rsid w:val="28E6EC56"/>
    <w:rsid w:val="290EE2E4"/>
    <w:rsid w:val="2A4AEFB8"/>
    <w:rsid w:val="2AC63AD9"/>
    <w:rsid w:val="2C201B21"/>
    <w:rsid w:val="304D1820"/>
    <w:rsid w:val="312A9B75"/>
    <w:rsid w:val="3284FEFA"/>
    <w:rsid w:val="334766B0"/>
    <w:rsid w:val="348CCF7F"/>
    <w:rsid w:val="36B8E874"/>
    <w:rsid w:val="3A705800"/>
    <w:rsid w:val="3B631BF4"/>
    <w:rsid w:val="3CD52099"/>
    <w:rsid w:val="3CFEEC55"/>
    <w:rsid w:val="3ECF7986"/>
    <w:rsid w:val="400CC15B"/>
    <w:rsid w:val="400F1F3B"/>
    <w:rsid w:val="40891338"/>
    <w:rsid w:val="42F40C75"/>
    <w:rsid w:val="44500511"/>
    <w:rsid w:val="44A2F40E"/>
    <w:rsid w:val="455EB8BB"/>
    <w:rsid w:val="49C3CF1E"/>
    <w:rsid w:val="4C1AAC3A"/>
    <w:rsid w:val="4C42E489"/>
    <w:rsid w:val="4EB87001"/>
    <w:rsid w:val="4FBA71D1"/>
    <w:rsid w:val="51564232"/>
    <w:rsid w:val="51FD107C"/>
    <w:rsid w:val="5420BD3F"/>
    <w:rsid w:val="54869645"/>
    <w:rsid w:val="558F5D4D"/>
    <w:rsid w:val="562052C3"/>
    <w:rsid w:val="56CE57F7"/>
    <w:rsid w:val="57BE3707"/>
    <w:rsid w:val="59B5CBB8"/>
    <w:rsid w:val="5A532730"/>
    <w:rsid w:val="5AEEE59B"/>
    <w:rsid w:val="5C26724F"/>
    <w:rsid w:val="5C9A5EFE"/>
    <w:rsid w:val="5E36F9A8"/>
    <w:rsid w:val="5E50916B"/>
    <w:rsid w:val="5F17D872"/>
    <w:rsid w:val="5F982FFA"/>
    <w:rsid w:val="60C4588E"/>
    <w:rsid w:val="6308D734"/>
    <w:rsid w:val="630A6ACB"/>
    <w:rsid w:val="643ECE8F"/>
    <w:rsid w:val="6463657A"/>
    <w:rsid w:val="64FD73A9"/>
    <w:rsid w:val="65DA9EF0"/>
    <w:rsid w:val="66082A8B"/>
    <w:rsid w:val="664077F6"/>
    <w:rsid w:val="667357FF"/>
    <w:rsid w:val="672364B9"/>
    <w:rsid w:val="67B3C815"/>
    <w:rsid w:val="6B42B79B"/>
    <w:rsid w:val="6B80BD23"/>
    <w:rsid w:val="6BD1F4F9"/>
    <w:rsid w:val="6E4B89DB"/>
    <w:rsid w:val="6F154E41"/>
    <w:rsid w:val="721DAE3D"/>
    <w:rsid w:val="72AEA6CD"/>
    <w:rsid w:val="74DC1DB0"/>
    <w:rsid w:val="75CCF8C4"/>
    <w:rsid w:val="76B55515"/>
    <w:rsid w:val="78081246"/>
    <w:rsid w:val="785C03DD"/>
    <w:rsid w:val="7B31FA2E"/>
    <w:rsid w:val="7CC9C21B"/>
    <w:rsid w:val="7DA077DA"/>
    <w:rsid w:val="7FDD637B"/>
    <w:rsid w:val="7FD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8F606B4"/>
  <w15:chartTrackingRefBased/>
  <w15:docId w15:val="{6F299072-9690-4978-AF99-FA51CEEC19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styleId="Fontepargpadro" w:default="1">
    <w:name w:val="Default Paragraph Font"/>
    <w:semiHidden/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styleId="cabealho-capa" w:customStyle="1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ttulo" w:customStyle="1">
    <w:name w:val="capa-título"/>
    <w:basedOn w:val="Ttulo1"/>
    <w:pPr>
      <w:numPr>
        <w:numId w:val="0"/>
      </w:numPr>
      <w:outlineLvl w:val="9"/>
    </w:pPr>
  </w:style>
  <w:style w:type="paragraph" w:styleId="capa-autor" w:customStyle="1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local" w:customStyle="1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styleId="capa-data" w:customStyle="1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4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numPr>
        <w:numId w:val="3"/>
      </w:numPr>
      <w:tabs>
        <w:tab w:val="clear" w:pos="720"/>
      </w:tabs>
      <w:spacing w:after="160"/>
      <w:ind w:left="720"/>
    </w:pPr>
  </w:style>
  <w:style w:type="paragraph" w:styleId="Figura" w:customStyle="1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noteBase" w:customStyle="1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Titulo" w:customStyle="1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GradeColorida-nfase1">
    <w:name w:val="Colorful Grid Accent 1"/>
    <w:basedOn w:val="Corpodetexto"/>
    <w:qFormat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ind w:left="432" w:right="432"/>
    </w:pPr>
  </w:style>
  <w:style w:type="character" w:styleId="Negrito" w:customStyle="1">
    <w:name w:val="Negrito"/>
    <w:rPr>
      <w:rFonts w:ascii="Arial" w:hAnsi="Arial"/>
      <w:b/>
      <w:sz w:val="24"/>
    </w:rPr>
  </w:style>
  <w:style w:type="paragraph" w:styleId="Item" w:customStyle="1">
    <w:name w:val="Item"/>
    <w:basedOn w:val="Corpodetexto"/>
    <w:pPr>
      <w:ind w:left="715" w:hanging="284"/>
    </w:pPr>
  </w:style>
  <w:style w:type="paragraph" w:styleId="parag-item" w:customStyle="1">
    <w:name w:val="parag-item"/>
    <w:basedOn w:val="Item"/>
    <w:pPr>
      <w:ind w:left="680" w:firstLine="0"/>
    </w:pPr>
  </w:style>
  <w:style w:type="paragraph" w:styleId="Descrio" w:customStyle="1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tabs>
        <w:tab w:val="clear" w:pos="1080"/>
      </w:tabs>
      <w:ind w:left="1080" w:hanging="360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styleId="Autor" w:customStyle="1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styleId="Cdigo" w:customStyle="1">
    <w:name w:val="Código"/>
    <w:basedOn w:val="Corpodetexto"/>
    <w:rPr>
      <w:rFonts w:ascii="Courier New" w:hAnsi="Courier New"/>
      <w:noProof/>
    </w:rPr>
  </w:style>
  <w:style w:type="paragraph" w:styleId="Livre" w:customStyle="1">
    <w:name w:val="Livre"/>
    <w:rPr>
      <w:noProof/>
      <w:lang w:eastAsia="pt-BR"/>
    </w:rPr>
  </w:style>
  <w:style w:type="paragraph" w:styleId="sumrio" w:customStyle="1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TOCBase" w:customStyle="1">
    <w:name w:val="TOC Base"/>
    <w:basedOn w:val="Normal"/>
    <w:pPr>
      <w:tabs>
        <w:tab w:val="right" w:leader="dot" w:pos="8640"/>
      </w:tabs>
    </w:pPr>
  </w:style>
  <w:style w:type="paragraph" w:styleId="Ttulodecaptulo" w:customStyle="1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Interface1" w:customStyle="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styleId="Interface2" w:customStyle="1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tabs>
        <w:tab w:val="clear" w:pos="1800"/>
      </w:tabs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styleId="Tabela" w:customStyle="1">
    <w:name w:val="Tabela"/>
    <w:basedOn w:val="Corpodetexto"/>
    <w:pPr>
      <w:keepNext/>
      <w:spacing w:before="40" w:after="40"/>
    </w:pPr>
  </w:style>
  <w:style w:type="paragraph" w:styleId="Caso" w:customStyle="1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styleId="Cdigo-exemplo" w:customStyle="1">
    <w:name w:val="Código-exemplo"/>
    <w:basedOn w:val="Cdigo"/>
    <w:pPr>
      <w:keepNext/>
      <w:spacing w:before="0" w:after="0"/>
    </w:pPr>
    <w:rPr>
      <w:sz w:val="18"/>
    </w:rPr>
  </w:style>
  <w:style w:type="paragraph" w:styleId="Ttulodecapa" w:customStyle="1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2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2"/>
      </w:numPr>
      <w:tabs>
        <w:tab w:val="num" w:pos="3240"/>
      </w:tabs>
      <w:spacing w:before="0"/>
      <w:ind w:left="2232" w:hanging="792"/>
    </w:pPr>
  </w:style>
  <w:style w:type="paragraph" w:styleId="Pginaembranco" w:customStyle="1">
    <w:name w:val="Página em branco"/>
    <w:basedOn w:val="Ttulo"/>
    <w:rPr>
      <w:color w:val="C0C0C0"/>
    </w:rPr>
  </w:style>
  <w:style w:type="paragraph" w:styleId="Tabelareduzida" w:customStyle="1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styleId="TextodecomentrioChar" w:customStyle="1">
    <w:name w:val="Texto de comentário Char"/>
    <w:link w:val="Textodecomentrio"/>
    <w:semiHidden/>
    <w:rsid w:val="00D550F7"/>
    <w:rPr>
      <w:lang w:val="pt-BR" w:eastAsia="pt-BR"/>
    </w:rPr>
  </w:style>
  <w:style w:type="character" w:styleId="AssuntodocomentrioChar" w:customStyle="1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aColorida-nfase1">
    <w:name w:val="Colorful List Accent 1"/>
    <w:basedOn w:val="Normal"/>
    <w:uiPriority w:val="34"/>
    <w:qFormat/>
    <w:rsid w:val="00CB29FB"/>
    <w:pPr>
      <w:ind w:left="708"/>
    </w:pPr>
  </w:style>
  <w:style w:type="character" w:styleId="Ttulo5Char" w:customStyle="1">
    <w:name w:val="Título 5 Char"/>
    <w:link w:val="Ttulo5"/>
    <w:rsid w:val="00C05D66"/>
    <w:rPr>
      <w:rFonts w:ascii="Arial" w:hAnsi="Arial"/>
      <w:b/>
      <w:kern w:val="28"/>
    </w:rPr>
  </w:style>
  <w:style w:type="character" w:styleId="CorpodetextoChar" w:customStyle="1">
    <w:name w:val="Corpo de texto Char"/>
    <w:link w:val="Corpodetexto"/>
    <w:rsid w:val="00951735"/>
    <w:rPr>
      <w:sz w:val="24"/>
      <w:szCs w:val="24"/>
    </w:rPr>
  </w:style>
  <w:style w:type="character" w:styleId="Ttulo6Char" w:customStyle="1">
    <w:name w:val="Título 6 Char"/>
    <w:link w:val="Ttulo6"/>
    <w:rsid w:val="008063A7"/>
    <w:rPr>
      <w:rFonts w:ascii="Arial" w:hAnsi="Arial"/>
      <w:b/>
      <w:i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header" Target="header3.xml" Id="Re5c84610fcd94319" /><Relationship Type="http://schemas.openxmlformats.org/officeDocument/2006/relationships/footer" Target="footer3.xml" Id="R57dd382466844df8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jects\Siapso%20System\Documentos\ERSw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ERSw.dot</ap:Template>
  <ap:Application>Microsoft Word for the web</ap:Application>
  <ap:DocSecurity>0</ap:DocSecurity>
  <ap:ScaleCrop>false</ap:ScaleCrop>
  <ap:Manager>Wilson Padua</ap:Manager>
  <ap:Company>Praxis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Especificação de Requisitos de Software</dc:title>
  <dc:subject>Praxis 2.0</dc:subject>
  <dc:creator>Geidivan</dc:creator>
  <keywords/>
  <dc:description>Gabarito para Especificação de Requisitos de Software</dc:description>
  <lastModifiedBy>Arthur Martins Zagnoli Silva</lastModifiedBy>
  <revision>1133</revision>
  <lastPrinted>1601-01-01T00:00:00.0000000Z</lastPrinted>
  <dcterms:created xsi:type="dcterms:W3CDTF">2024-03-11T15:48:00.0000000Z</dcterms:created>
  <dcterms:modified xsi:type="dcterms:W3CDTF">2024-03-11T19:35:52.6497971Z</dcterms:modified>
</coreProperties>
</file>