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E2FC" w14:textId="41E6CE76" w:rsidR="00065A76" w:rsidRPr="00577606" w:rsidRDefault="00065A76" w:rsidP="00F46CBE">
      <w:pPr>
        <w:pStyle w:val="Ttulo5"/>
        <w:keepLines/>
        <w:rPr>
          <w:rFonts w:ascii="Times New Roman" w:hAnsi="Times New Roman"/>
        </w:rPr>
      </w:pPr>
      <w:bookmarkStart w:id="0" w:name="_Toc421009965"/>
      <w:bookmarkStart w:id="1" w:name="_Toc421013317"/>
      <w:bookmarkStart w:id="2" w:name="_Toc421098382"/>
      <w:bookmarkStart w:id="3" w:name="_Toc254818273"/>
      <w:bookmarkEnd w:id="0"/>
      <w:bookmarkEnd w:id="1"/>
      <w:bookmarkEnd w:id="2"/>
      <w:r w:rsidRPr="439F7996">
        <w:rPr>
          <w:rFonts w:ascii="Times New Roman" w:hAnsi="Times New Roman"/>
        </w:rPr>
        <w:t xml:space="preserve">Interface de usuário </w:t>
      </w:r>
      <w:r w:rsidR="27913560" w:rsidRPr="439F7996">
        <w:rPr>
          <w:rFonts w:ascii="Times New Roman" w:hAnsi="Times New Roman"/>
        </w:rPr>
        <w:t xml:space="preserve">- </w:t>
      </w:r>
      <w:bookmarkEnd w:id="3"/>
      <w:r w:rsidR="004D33DB">
        <w:rPr>
          <w:rFonts w:ascii="Times New Roman" w:hAnsi="Times New Roman"/>
        </w:rPr>
        <w:t>Login</w:t>
      </w:r>
    </w:p>
    <w:p w14:paraId="12CBE099" w14:textId="77777777" w:rsidR="00065A76" w:rsidRPr="00577606" w:rsidRDefault="00065A76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065A76" w:rsidRPr="00577606" w14:paraId="05BBB472" w14:textId="77777777">
        <w:trPr>
          <w:trHeight w:val="645"/>
        </w:trPr>
        <w:tc>
          <w:tcPr>
            <w:tcW w:w="9284" w:type="dxa"/>
          </w:tcPr>
          <w:p w14:paraId="29887DBA" w14:textId="77777777" w:rsidR="00065A76" w:rsidRPr="00577606" w:rsidRDefault="00F46CBE" w:rsidP="00A37183">
            <w:pPr>
              <w:pStyle w:val="Tabela"/>
            </w:pPr>
            <w:r>
              <w:t>&lt;leiaute sugerido&gt;</w:t>
            </w:r>
          </w:p>
        </w:tc>
      </w:tr>
    </w:tbl>
    <w:p w14:paraId="5DAB6C7B" w14:textId="77777777" w:rsidR="00044A58" w:rsidRPr="00577606" w:rsidRDefault="00044A58" w:rsidP="00A37183">
      <w:pPr>
        <w:pStyle w:val="Corpodetexto"/>
      </w:pPr>
    </w:p>
    <w:p w14:paraId="78294F6A" w14:textId="77777777" w:rsidR="00065A76" w:rsidRPr="00577606" w:rsidRDefault="00065A76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65A76" w:rsidRPr="00577606" w14:paraId="02EB378F" w14:textId="77777777" w:rsidTr="5C9A5EFE">
        <w:trPr>
          <w:trHeight w:val="455"/>
        </w:trPr>
        <w:tc>
          <w:tcPr>
            <w:tcW w:w="9212" w:type="dxa"/>
          </w:tcPr>
          <w:p w14:paraId="6A05A809" w14:textId="10663F00" w:rsidR="00AD49AE" w:rsidRPr="00577606" w:rsidRDefault="3A705800" w:rsidP="00A37183">
            <w:pPr>
              <w:pStyle w:val="Tabela"/>
            </w:pPr>
            <w:r>
              <w:t>Menu Principal</w:t>
            </w:r>
          </w:p>
        </w:tc>
      </w:tr>
    </w:tbl>
    <w:p w14:paraId="5A39BBE3" w14:textId="77777777" w:rsidR="009803D7" w:rsidRPr="009803D7" w:rsidRDefault="009803D7" w:rsidP="009803D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14:paraId="0DF95085" w14:textId="77777777" w:rsidR="00065A76" w:rsidRPr="00577606" w:rsidRDefault="00065A76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1080"/>
        <w:gridCol w:w="1897"/>
      </w:tblGrid>
      <w:tr w:rsidR="00065A76" w:rsidRPr="00577606" w14:paraId="2E0DA743" w14:textId="77777777" w:rsidTr="439F7996">
        <w:trPr>
          <w:cantSplit/>
          <w:trHeight w:val="134"/>
        </w:trPr>
        <w:tc>
          <w:tcPr>
            <w:tcW w:w="1063" w:type="dxa"/>
          </w:tcPr>
          <w:p w14:paraId="2A34697A" w14:textId="77777777"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14:paraId="1E609B84" w14:textId="77777777"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14:paraId="212251CE" w14:textId="77777777"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14:paraId="3A675794" w14:textId="77777777"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14:paraId="656C8987" w14:textId="77777777"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1080" w:type="dxa"/>
          </w:tcPr>
          <w:p w14:paraId="7444BE67" w14:textId="77777777"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897" w:type="dxa"/>
          </w:tcPr>
          <w:p w14:paraId="6002582C" w14:textId="77777777"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065A76" w:rsidRPr="00577606" w14:paraId="41C8F396" w14:textId="77777777" w:rsidTr="439F7996">
        <w:trPr>
          <w:cantSplit/>
        </w:trPr>
        <w:tc>
          <w:tcPr>
            <w:tcW w:w="1063" w:type="dxa"/>
          </w:tcPr>
          <w:p w14:paraId="72A3D3EC" w14:textId="77777777"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14:paraId="0D0B940D" w14:textId="4502AABF" w:rsidR="00065A76" w:rsidRPr="00577606" w:rsidRDefault="004D33DB" w:rsidP="00A37183">
            <w:pPr>
              <w:pStyle w:val="Tabela"/>
            </w:pPr>
            <w:r>
              <w:t>Nome de usuário</w:t>
            </w:r>
          </w:p>
        </w:tc>
        <w:tc>
          <w:tcPr>
            <w:tcW w:w="1315" w:type="dxa"/>
          </w:tcPr>
          <w:p w14:paraId="0E27B00A" w14:textId="77819CAC" w:rsidR="00065A76" w:rsidRPr="00577606" w:rsidRDefault="004D33DB" w:rsidP="00A37183">
            <w:pPr>
              <w:pStyle w:val="Tabela"/>
            </w:pPr>
            <w:r>
              <w:t>Campo preenchido pelo usuário</w:t>
            </w:r>
          </w:p>
        </w:tc>
        <w:tc>
          <w:tcPr>
            <w:tcW w:w="1134" w:type="dxa"/>
          </w:tcPr>
          <w:p w14:paraId="60061E4C" w14:textId="77777777" w:rsidR="00065A76" w:rsidRPr="00577606" w:rsidRDefault="00065A76" w:rsidP="00A37183">
            <w:pPr>
              <w:pStyle w:val="Tabela"/>
            </w:pPr>
          </w:p>
        </w:tc>
        <w:tc>
          <w:tcPr>
            <w:tcW w:w="1275" w:type="dxa"/>
          </w:tcPr>
          <w:p w14:paraId="44EAFD9C" w14:textId="0E476382" w:rsidR="00065A76" w:rsidRPr="00577606" w:rsidRDefault="00065A76" w:rsidP="00A37183">
            <w:pPr>
              <w:pStyle w:val="Tabela"/>
            </w:pPr>
          </w:p>
        </w:tc>
        <w:tc>
          <w:tcPr>
            <w:tcW w:w="1080" w:type="dxa"/>
          </w:tcPr>
          <w:p w14:paraId="4B94D5A5" w14:textId="00468182" w:rsidR="00065A76" w:rsidRPr="00577606" w:rsidRDefault="004D33DB" w:rsidP="00A37183">
            <w:pPr>
              <w:pStyle w:val="Tabela"/>
            </w:pPr>
            <w:proofErr w:type="spellStart"/>
            <w:r>
              <w:t>Text</w:t>
            </w:r>
            <w:proofErr w:type="spellEnd"/>
          </w:p>
        </w:tc>
        <w:tc>
          <w:tcPr>
            <w:tcW w:w="1897" w:type="dxa"/>
          </w:tcPr>
          <w:p w14:paraId="3DEEC669" w14:textId="6DD361F6" w:rsidR="005C5584" w:rsidRPr="00577606" w:rsidRDefault="004D33DB" w:rsidP="00A37183">
            <w:pPr>
              <w:pStyle w:val="Tabela"/>
            </w:pPr>
            <w:r>
              <w:t>Sem símbolos especiais (&amp;,%,#)</w:t>
            </w:r>
          </w:p>
        </w:tc>
      </w:tr>
      <w:tr w:rsidR="00065A76" w:rsidRPr="00577606" w14:paraId="3656B9AB" w14:textId="77777777" w:rsidTr="439F7996">
        <w:trPr>
          <w:cantSplit/>
        </w:trPr>
        <w:tc>
          <w:tcPr>
            <w:tcW w:w="1063" w:type="dxa"/>
          </w:tcPr>
          <w:p w14:paraId="45FB0818" w14:textId="77777777"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14:paraId="049F31CB" w14:textId="2F036D4C" w:rsidR="00065A76" w:rsidRPr="00577606" w:rsidRDefault="004D33DB" w:rsidP="00882421">
            <w:pPr>
              <w:pStyle w:val="Tabela"/>
            </w:pPr>
            <w:r>
              <w:t>Senha</w:t>
            </w:r>
          </w:p>
        </w:tc>
        <w:tc>
          <w:tcPr>
            <w:tcW w:w="1315" w:type="dxa"/>
          </w:tcPr>
          <w:p w14:paraId="53128261" w14:textId="72C9B914" w:rsidR="00065A76" w:rsidRPr="00577606" w:rsidRDefault="004D33DB" w:rsidP="5C9A5EFE">
            <w:pPr>
              <w:pStyle w:val="Tabela"/>
              <w:spacing w:line="259" w:lineRule="auto"/>
            </w:pPr>
            <w:r>
              <w:t>Campo preenchido pelo usuário</w:t>
            </w:r>
          </w:p>
        </w:tc>
        <w:tc>
          <w:tcPr>
            <w:tcW w:w="1134" w:type="dxa"/>
          </w:tcPr>
          <w:p w14:paraId="62486C05" w14:textId="378DDE1F" w:rsidR="00065A76" w:rsidRPr="00577606" w:rsidRDefault="00065A76" w:rsidP="00A37183">
            <w:pPr>
              <w:pStyle w:val="Tabela"/>
            </w:pPr>
          </w:p>
        </w:tc>
        <w:tc>
          <w:tcPr>
            <w:tcW w:w="1275" w:type="dxa"/>
          </w:tcPr>
          <w:p w14:paraId="4101652C" w14:textId="77777777" w:rsidR="00065A76" w:rsidRPr="00577606" w:rsidRDefault="00065A76" w:rsidP="00A37183">
            <w:pPr>
              <w:pStyle w:val="Tabela"/>
            </w:pPr>
          </w:p>
        </w:tc>
        <w:tc>
          <w:tcPr>
            <w:tcW w:w="1080" w:type="dxa"/>
          </w:tcPr>
          <w:p w14:paraId="4B99056E" w14:textId="5970DE3B" w:rsidR="00065A76" w:rsidRPr="00577606" w:rsidRDefault="004D33DB" w:rsidP="00A37183">
            <w:pPr>
              <w:pStyle w:val="Tabela"/>
            </w:pPr>
            <w:proofErr w:type="spellStart"/>
            <w:r>
              <w:t>Password</w:t>
            </w:r>
            <w:proofErr w:type="spellEnd"/>
          </w:p>
        </w:tc>
        <w:tc>
          <w:tcPr>
            <w:tcW w:w="1897" w:type="dxa"/>
          </w:tcPr>
          <w:p w14:paraId="1299C43A" w14:textId="588F1657" w:rsidR="00065A76" w:rsidRPr="00577606" w:rsidRDefault="004D33DB" w:rsidP="5C9A5EFE">
            <w:pPr>
              <w:pStyle w:val="Tabela"/>
              <w:spacing w:line="259" w:lineRule="auto"/>
            </w:pPr>
            <w:r>
              <w:t>Deve possuir ao menos 8 caracteres</w:t>
            </w:r>
          </w:p>
        </w:tc>
      </w:tr>
      <w:tr w:rsidR="00065A76" w:rsidRPr="00577606" w14:paraId="4DDBEF00" w14:textId="77777777" w:rsidTr="439F7996">
        <w:trPr>
          <w:cantSplit/>
        </w:trPr>
        <w:tc>
          <w:tcPr>
            <w:tcW w:w="1063" w:type="dxa"/>
          </w:tcPr>
          <w:p w14:paraId="3461D779" w14:textId="77777777"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14:paraId="3CF2D8B6" w14:textId="1C2FBD19" w:rsidR="00065A76" w:rsidRPr="00577606" w:rsidRDefault="004D33DB" w:rsidP="00A37183">
            <w:pPr>
              <w:pStyle w:val="Tabela"/>
            </w:pPr>
            <w:r>
              <w:t>Entrar</w:t>
            </w:r>
          </w:p>
        </w:tc>
        <w:tc>
          <w:tcPr>
            <w:tcW w:w="1315" w:type="dxa"/>
          </w:tcPr>
          <w:p w14:paraId="0FB78278" w14:textId="73179810" w:rsidR="00065A76" w:rsidRPr="00577606" w:rsidRDefault="004D33DB" w:rsidP="5C9A5EFE">
            <w:pPr>
              <w:pStyle w:val="Tabela"/>
              <w:spacing w:line="259" w:lineRule="auto"/>
            </w:pPr>
            <w:r>
              <w:t>Botão para consolidar dados</w:t>
            </w:r>
          </w:p>
        </w:tc>
        <w:tc>
          <w:tcPr>
            <w:tcW w:w="1134" w:type="dxa"/>
          </w:tcPr>
          <w:p w14:paraId="1FC39945" w14:textId="77777777" w:rsidR="00065A76" w:rsidRPr="00577606" w:rsidRDefault="00065A76" w:rsidP="00A37183">
            <w:pPr>
              <w:pStyle w:val="Tabela"/>
            </w:pPr>
          </w:p>
        </w:tc>
        <w:tc>
          <w:tcPr>
            <w:tcW w:w="1275" w:type="dxa"/>
          </w:tcPr>
          <w:p w14:paraId="0562CB0E" w14:textId="77777777" w:rsidR="00065A76" w:rsidRPr="00577606" w:rsidRDefault="00065A76" w:rsidP="005D7F11">
            <w:pPr>
              <w:pStyle w:val="Tabela"/>
            </w:pPr>
          </w:p>
        </w:tc>
        <w:tc>
          <w:tcPr>
            <w:tcW w:w="1080" w:type="dxa"/>
          </w:tcPr>
          <w:p w14:paraId="34CE0A41" w14:textId="2037E9CC" w:rsidR="00065A76" w:rsidRPr="00577606" w:rsidRDefault="004D33DB" w:rsidP="00A37183">
            <w:pPr>
              <w:pStyle w:val="Tabela"/>
            </w:pPr>
            <w:r>
              <w:t>Button</w:t>
            </w:r>
          </w:p>
        </w:tc>
        <w:tc>
          <w:tcPr>
            <w:tcW w:w="1897" w:type="dxa"/>
          </w:tcPr>
          <w:p w14:paraId="62EBF3C5" w14:textId="253D879E" w:rsidR="00065A76" w:rsidRPr="00577606" w:rsidRDefault="00065A76" w:rsidP="5C9A5EFE">
            <w:pPr>
              <w:pStyle w:val="Tabela"/>
            </w:pPr>
          </w:p>
        </w:tc>
      </w:tr>
      <w:tr w:rsidR="00065A76" w:rsidRPr="00577606" w14:paraId="6D98A12B" w14:textId="77777777" w:rsidTr="439F7996">
        <w:trPr>
          <w:cantSplit/>
        </w:trPr>
        <w:tc>
          <w:tcPr>
            <w:tcW w:w="1063" w:type="dxa"/>
          </w:tcPr>
          <w:p w14:paraId="2946DB82" w14:textId="77777777"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14:paraId="5997CC1D" w14:textId="54627BDB" w:rsidR="00065A76" w:rsidRPr="00577606" w:rsidRDefault="00065A76" w:rsidP="00A37183">
            <w:pPr>
              <w:pStyle w:val="Tabela"/>
            </w:pPr>
          </w:p>
        </w:tc>
        <w:tc>
          <w:tcPr>
            <w:tcW w:w="1315" w:type="dxa"/>
          </w:tcPr>
          <w:p w14:paraId="110FFD37" w14:textId="6136621D" w:rsidR="00065A76" w:rsidRPr="00577606" w:rsidRDefault="00065A76" w:rsidP="00A37183">
            <w:pPr>
              <w:pStyle w:val="Tabela"/>
            </w:pPr>
          </w:p>
        </w:tc>
        <w:tc>
          <w:tcPr>
            <w:tcW w:w="1134" w:type="dxa"/>
          </w:tcPr>
          <w:p w14:paraId="6B699379" w14:textId="77777777" w:rsidR="00065A76" w:rsidRPr="00577606" w:rsidRDefault="00065A76" w:rsidP="00A37183">
            <w:pPr>
              <w:pStyle w:val="Tabela"/>
            </w:pPr>
          </w:p>
        </w:tc>
        <w:tc>
          <w:tcPr>
            <w:tcW w:w="1275" w:type="dxa"/>
          </w:tcPr>
          <w:p w14:paraId="3FE9F23F" w14:textId="77777777" w:rsidR="00065A76" w:rsidRPr="00577606" w:rsidRDefault="00065A76" w:rsidP="00A37183">
            <w:pPr>
              <w:pStyle w:val="Tabela"/>
            </w:pPr>
          </w:p>
        </w:tc>
        <w:tc>
          <w:tcPr>
            <w:tcW w:w="1080" w:type="dxa"/>
          </w:tcPr>
          <w:p w14:paraId="1F72F646" w14:textId="7E5EDF67" w:rsidR="00065A76" w:rsidRPr="00577606" w:rsidRDefault="00065A76" w:rsidP="00A37183">
            <w:pPr>
              <w:pStyle w:val="Tabela"/>
            </w:pPr>
          </w:p>
        </w:tc>
        <w:tc>
          <w:tcPr>
            <w:tcW w:w="1897" w:type="dxa"/>
          </w:tcPr>
          <w:p w14:paraId="08CE6F91" w14:textId="1ADAF0FB" w:rsidR="00065A76" w:rsidRPr="00577606" w:rsidRDefault="00065A76" w:rsidP="00A37183">
            <w:pPr>
              <w:pStyle w:val="Tabela"/>
            </w:pPr>
          </w:p>
        </w:tc>
      </w:tr>
      <w:tr w:rsidR="00065A76" w:rsidRPr="00577606" w14:paraId="61CDCEAD" w14:textId="77777777" w:rsidTr="439F7996">
        <w:trPr>
          <w:cantSplit/>
        </w:trPr>
        <w:tc>
          <w:tcPr>
            <w:tcW w:w="1063" w:type="dxa"/>
          </w:tcPr>
          <w:p w14:paraId="6BB9E253" w14:textId="77777777"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14:paraId="23DE523C" w14:textId="4F4EF4E6" w:rsidR="00065A76" w:rsidRPr="00577606" w:rsidRDefault="00065A76" w:rsidP="00A37183">
            <w:pPr>
              <w:pStyle w:val="Tabela"/>
            </w:pPr>
          </w:p>
        </w:tc>
        <w:tc>
          <w:tcPr>
            <w:tcW w:w="1315" w:type="dxa"/>
          </w:tcPr>
          <w:p w14:paraId="52E56223" w14:textId="17DE4741" w:rsidR="00065A76" w:rsidRPr="00577606" w:rsidRDefault="00065A76" w:rsidP="00A37183">
            <w:pPr>
              <w:pStyle w:val="Tabela"/>
            </w:pPr>
          </w:p>
        </w:tc>
        <w:tc>
          <w:tcPr>
            <w:tcW w:w="1134" w:type="dxa"/>
          </w:tcPr>
          <w:p w14:paraId="07547A01" w14:textId="77777777" w:rsidR="00065A76" w:rsidRPr="00577606" w:rsidRDefault="00065A76" w:rsidP="00A37183">
            <w:pPr>
              <w:pStyle w:val="Tabela"/>
            </w:pPr>
          </w:p>
        </w:tc>
        <w:tc>
          <w:tcPr>
            <w:tcW w:w="1275" w:type="dxa"/>
          </w:tcPr>
          <w:p w14:paraId="5043CB0F" w14:textId="77777777" w:rsidR="00065A76" w:rsidRPr="00577606" w:rsidRDefault="00065A76" w:rsidP="00A37183">
            <w:pPr>
              <w:pStyle w:val="Tabela"/>
            </w:pPr>
          </w:p>
        </w:tc>
        <w:tc>
          <w:tcPr>
            <w:tcW w:w="1080" w:type="dxa"/>
          </w:tcPr>
          <w:p w14:paraId="07459315" w14:textId="0BDC6784" w:rsidR="00065A76" w:rsidRPr="00577606" w:rsidRDefault="00065A76" w:rsidP="00A37183">
            <w:pPr>
              <w:pStyle w:val="Tabela"/>
            </w:pPr>
          </w:p>
        </w:tc>
        <w:tc>
          <w:tcPr>
            <w:tcW w:w="1897" w:type="dxa"/>
          </w:tcPr>
          <w:p w14:paraId="6537F28F" w14:textId="72BF5B5B" w:rsidR="005C5584" w:rsidRPr="00577606" w:rsidRDefault="005C5584" w:rsidP="00A37183">
            <w:pPr>
              <w:pStyle w:val="Tabela"/>
            </w:pPr>
          </w:p>
        </w:tc>
      </w:tr>
      <w:tr w:rsidR="00E20D5B" w:rsidRPr="00577606" w14:paraId="6DFB9E20" w14:textId="77777777" w:rsidTr="439F7996">
        <w:trPr>
          <w:cantSplit/>
        </w:trPr>
        <w:tc>
          <w:tcPr>
            <w:tcW w:w="1063" w:type="dxa"/>
          </w:tcPr>
          <w:p w14:paraId="70DF9E56" w14:textId="77777777" w:rsidR="00E20D5B" w:rsidRPr="00577606" w:rsidRDefault="00E20D5B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14:paraId="44E871BC" w14:textId="5B109B81" w:rsidR="00E20D5B" w:rsidRPr="00577606" w:rsidRDefault="00E20D5B" w:rsidP="00A37183">
            <w:pPr>
              <w:pStyle w:val="Tabela"/>
            </w:pPr>
          </w:p>
        </w:tc>
        <w:tc>
          <w:tcPr>
            <w:tcW w:w="1315" w:type="dxa"/>
          </w:tcPr>
          <w:p w14:paraId="144A5D23" w14:textId="0D91DE5E" w:rsidR="00E20D5B" w:rsidRPr="00577606" w:rsidRDefault="00E20D5B" w:rsidP="00A37183">
            <w:pPr>
              <w:pStyle w:val="Tabela"/>
            </w:pPr>
          </w:p>
        </w:tc>
        <w:tc>
          <w:tcPr>
            <w:tcW w:w="1134" w:type="dxa"/>
          </w:tcPr>
          <w:p w14:paraId="738610EB" w14:textId="455A36BC" w:rsidR="00E20D5B" w:rsidRPr="00577606" w:rsidRDefault="00E20D5B" w:rsidP="00A37183">
            <w:pPr>
              <w:pStyle w:val="Tabela"/>
            </w:pPr>
          </w:p>
        </w:tc>
        <w:tc>
          <w:tcPr>
            <w:tcW w:w="1275" w:type="dxa"/>
          </w:tcPr>
          <w:p w14:paraId="637805D2" w14:textId="77777777" w:rsidR="00E20D5B" w:rsidRPr="00577606" w:rsidRDefault="00E20D5B" w:rsidP="00A37183">
            <w:pPr>
              <w:pStyle w:val="Tabela"/>
            </w:pPr>
          </w:p>
        </w:tc>
        <w:tc>
          <w:tcPr>
            <w:tcW w:w="1080" w:type="dxa"/>
          </w:tcPr>
          <w:p w14:paraId="463F29E8" w14:textId="4102572E" w:rsidR="00E20D5B" w:rsidRPr="00577606" w:rsidRDefault="00E20D5B" w:rsidP="5C9A5EFE">
            <w:pPr>
              <w:pStyle w:val="Tabela"/>
              <w:spacing w:line="259" w:lineRule="auto"/>
            </w:pPr>
          </w:p>
        </w:tc>
        <w:tc>
          <w:tcPr>
            <w:tcW w:w="1897" w:type="dxa"/>
          </w:tcPr>
          <w:p w14:paraId="3B7B4B86" w14:textId="377FFC7F" w:rsidR="00E20D5B" w:rsidRPr="00577606" w:rsidRDefault="00E20D5B" w:rsidP="00A37183">
            <w:pPr>
              <w:pStyle w:val="Tabela"/>
            </w:pPr>
          </w:p>
        </w:tc>
      </w:tr>
      <w:tr w:rsidR="00E20D5B" w:rsidRPr="00577606" w14:paraId="3A0FF5F2" w14:textId="77777777" w:rsidTr="439F7996">
        <w:trPr>
          <w:cantSplit/>
        </w:trPr>
        <w:tc>
          <w:tcPr>
            <w:tcW w:w="1063" w:type="dxa"/>
          </w:tcPr>
          <w:p w14:paraId="5630AD66" w14:textId="77777777" w:rsidR="00E20D5B" w:rsidRPr="00577606" w:rsidRDefault="00E20D5B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14:paraId="61829076" w14:textId="77777777" w:rsidR="00E20D5B" w:rsidRPr="00577606" w:rsidRDefault="00E20D5B" w:rsidP="00A37183">
            <w:pPr>
              <w:pStyle w:val="Tabela"/>
            </w:pPr>
          </w:p>
        </w:tc>
        <w:tc>
          <w:tcPr>
            <w:tcW w:w="1315" w:type="dxa"/>
          </w:tcPr>
          <w:p w14:paraId="2BA226A1" w14:textId="77777777" w:rsidR="00E20D5B" w:rsidRPr="00577606" w:rsidRDefault="00E20D5B" w:rsidP="00A37183">
            <w:pPr>
              <w:pStyle w:val="Tabela"/>
            </w:pPr>
          </w:p>
        </w:tc>
        <w:tc>
          <w:tcPr>
            <w:tcW w:w="1134" w:type="dxa"/>
          </w:tcPr>
          <w:p w14:paraId="17AD93B2" w14:textId="77777777" w:rsidR="00E20D5B" w:rsidRPr="00577606" w:rsidRDefault="00E20D5B" w:rsidP="00A37183">
            <w:pPr>
              <w:pStyle w:val="Tabela"/>
            </w:pPr>
          </w:p>
        </w:tc>
        <w:tc>
          <w:tcPr>
            <w:tcW w:w="1275" w:type="dxa"/>
          </w:tcPr>
          <w:p w14:paraId="0DE4B5B7" w14:textId="77777777" w:rsidR="00E20D5B" w:rsidRPr="00577606" w:rsidRDefault="00E20D5B" w:rsidP="00A37183">
            <w:pPr>
              <w:pStyle w:val="Tabela"/>
            </w:pPr>
          </w:p>
        </w:tc>
        <w:tc>
          <w:tcPr>
            <w:tcW w:w="1080" w:type="dxa"/>
          </w:tcPr>
          <w:p w14:paraId="66204FF1" w14:textId="77777777" w:rsidR="00E20D5B" w:rsidRPr="00577606" w:rsidRDefault="00E20D5B" w:rsidP="00A37183">
            <w:pPr>
              <w:pStyle w:val="Tabela"/>
            </w:pPr>
          </w:p>
        </w:tc>
        <w:tc>
          <w:tcPr>
            <w:tcW w:w="1897" w:type="dxa"/>
          </w:tcPr>
          <w:p w14:paraId="2DBF0D7D" w14:textId="77777777" w:rsidR="00E20D5B" w:rsidRPr="00577606" w:rsidRDefault="00E20D5B" w:rsidP="00A37183">
            <w:pPr>
              <w:pStyle w:val="Tabela"/>
            </w:pPr>
          </w:p>
        </w:tc>
      </w:tr>
      <w:tr w:rsidR="004B6EB1" w:rsidRPr="00577606" w14:paraId="6B62F1B3" w14:textId="77777777" w:rsidTr="439F7996">
        <w:trPr>
          <w:cantSplit/>
        </w:trPr>
        <w:tc>
          <w:tcPr>
            <w:tcW w:w="1063" w:type="dxa"/>
          </w:tcPr>
          <w:p w14:paraId="02F2C34E" w14:textId="77777777" w:rsidR="004B6EB1" w:rsidRPr="00577606" w:rsidRDefault="004B6EB1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14:paraId="680A4E5D" w14:textId="77777777"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14:paraId="19219836" w14:textId="77777777"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14:paraId="296FEF7D" w14:textId="77777777"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14:paraId="7194DBDC" w14:textId="77777777" w:rsidR="004B6EB1" w:rsidRPr="00577606" w:rsidRDefault="004B6EB1" w:rsidP="00CC4D4C">
            <w:pPr>
              <w:pStyle w:val="Tabela"/>
            </w:pPr>
          </w:p>
        </w:tc>
        <w:tc>
          <w:tcPr>
            <w:tcW w:w="1080" w:type="dxa"/>
          </w:tcPr>
          <w:p w14:paraId="769D0D3C" w14:textId="77777777" w:rsidR="004B6EB1" w:rsidRPr="00577606" w:rsidRDefault="004B6EB1" w:rsidP="00A37183">
            <w:pPr>
              <w:pStyle w:val="Tabela"/>
            </w:pPr>
          </w:p>
        </w:tc>
        <w:tc>
          <w:tcPr>
            <w:tcW w:w="1897" w:type="dxa"/>
          </w:tcPr>
          <w:p w14:paraId="54CD245A" w14:textId="77777777" w:rsidR="004B6EB1" w:rsidRPr="00577606" w:rsidRDefault="004B6EB1" w:rsidP="00A37183">
            <w:pPr>
              <w:pStyle w:val="Tabela"/>
            </w:pPr>
          </w:p>
        </w:tc>
      </w:tr>
      <w:tr w:rsidR="004B6EB1" w:rsidRPr="00577606" w14:paraId="1231BE67" w14:textId="77777777" w:rsidTr="439F7996">
        <w:trPr>
          <w:cantSplit/>
        </w:trPr>
        <w:tc>
          <w:tcPr>
            <w:tcW w:w="1063" w:type="dxa"/>
          </w:tcPr>
          <w:p w14:paraId="36FEB5B0" w14:textId="77777777" w:rsidR="004B6EB1" w:rsidRPr="00577606" w:rsidRDefault="004B6EB1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14:paraId="30D7AA69" w14:textId="77777777"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14:paraId="7196D064" w14:textId="77777777"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14:paraId="34FF1C98" w14:textId="77777777"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14:paraId="6D072C0D" w14:textId="77777777" w:rsidR="004B6EB1" w:rsidRPr="00577606" w:rsidRDefault="004B6EB1" w:rsidP="00A37183">
            <w:pPr>
              <w:pStyle w:val="Tabela"/>
            </w:pPr>
          </w:p>
        </w:tc>
        <w:tc>
          <w:tcPr>
            <w:tcW w:w="1080" w:type="dxa"/>
          </w:tcPr>
          <w:p w14:paraId="48A21919" w14:textId="77777777" w:rsidR="004B6EB1" w:rsidRPr="00577606" w:rsidRDefault="004B6EB1" w:rsidP="00A37183">
            <w:pPr>
              <w:pStyle w:val="Tabela"/>
            </w:pPr>
          </w:p>
        </w:tc>
        <w:tc>
          <w:tcPr>
            <w:tcW w:w="1897" w:type="dxa"/>
          </w:tcPr>
          <w:p w14:paraId="6BD18F9B" w14:textId="77777777" w:rsidR="004B6EB1" w:rsidRPr="00577606" w:rsidRDefault="004B6EB1" w:rsidP="00A37183">
            <w:pPr>
              <w:pStyle w:val="Tabela"/>
            </w:pPr>
          </w:p>
        </w:tc>
      </w:tr>
      <w:tr w:rsidR="004B6EB1" w:rsidRPr="00577606" w14:paraId="238601FE" w14:textId="77777777" w:rsidTr="439F7996">
        <w:trPr>
          <w:cantSplit/>
        </w:trPr>
        <w:tc>
          <w:tcPr>
            <w:tcW w:w="1063" w:type="dxa"/>
          </w:tcPr>
          <w:p w14:paraId="0F3CABC7" w14:textId="77777777" w:rsidR="004B6EB1" w:rsidRPr="00577606" w:rsidRDefault="004B6EB1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14:paraId="5B08B5D1" w14:textId="77777777"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14:paraId="16DEB4AB" w14:textId="77777777"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14:paraId="0AD9C6F4" w14:textId="77777777"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14:paraId="4B1F511A" w14:textId="77777777" w:rsidR="004B6EB1" w:rsidRPr="00577606" w:rsidRDefault="004B6EB1" w:rsidP="00A37183">
            <w:pPr>
              <w:pStyle w:val="Tabela"/>
            </w:pPr>
          </w:p>
        </w:tc>
        <w:tc>
          <w:tcPr>
            <w:tcW w:w="1080" w:type="dxa"/>
          </w:tcPr>
          <w:p w14:paraId="65F9C3DC" w14:textId="77777777" w:rsidR="004B6EB1" w:rsidRPr="00577606" w:rsidRDefault="004B6EB1" w:rsidP="00A37183">
            <w:pPr>
              <w:pStyle w:val="Tabela"/>
            </w:pPr>
          </w:p>
        </w:tc>
        <w:tc>
          <w:tcPr>
            <w:tcW w:w="1897" w:type="dxa"/>
          </w:tcPr>
          <w:p w14:paraId="5023141B" w14:textId="77777777" w:rsidR="004B6EB1" w:rsidRPr="00577606" w:rsidRDefault="004B6EB1" w:rsidP="00A37183">
            <w:pPr>
              <w:pStyle w:val="Tabela"/>
            </w:pPr>
          </w:p>
        </w:tc>
      </w:tr>
    </w:tbl>
    <w:p w14:paraId="1F3B1409" w14:textId="77777777" w:rsidR="00065A76" w:rsidRPr="00577606" w:rsidRDefault="00065A76" w:rsidP="00A37183">
      <w:pPr>
        <w:pStyle w:val="Corpodetexto"/>
      </w:pPr>
    </w:p>
    <w:p w14:paraId="1FE2DD96" w14:textId="77777777" w:rsidR="00FA5BCD" w:rsidRPr="00980576" w:rsidRDefault="00FA5BCD" w:rsidP="00A06049">
      <w:pPr>
        <w:pStyle w:val="Ttulo5"/>
        <w:numPr>
          <w:ilvl w:val="0"/>
          <w:numId w:val="0"/>
        </w:numPr>
        <w:rPr>
          <w:rFonts w:ascii="Times New Roman" w:hAnsi="Times New Roman"/>
          <w:b w:val="0"/>
          <w:highlight w:val="yellow"/>
        </w:rPr>
      </w:pPr>
    </w:p>
    <w:sectPr w:rsidR="00FA5BCD" w:rsidRPr="009805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0" w:right="720" w:bottom="720" w:left="720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464F4" w14:textId="77777777" w:rsidR="001033EB" w:rsidRDefault="001033EB">
      <w:r>
        <w:separator/>
      </w:r>
    </w:p>
  </w:endnote>
  <w:endnote w:type="continuationSeparator" w:id="0">
    <w:p w14:paraId="01136566" w14:textId="77777777" w:rsidR="001033EB" w:rsidRDefault="00103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D5D3" w14:textId="77777777" w:rsidR="00E63E4A" w:rsidRDefault="00E63E4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87F57B8" w14:textId="77777777" w:rsidR="00E63E4A" w:rsidRDefault="00E63E4A" w:rsidP="00F46C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61044" w14:textId="77777777" w:rsidR="00E63E4A" w:rsidRDefault="00E63E4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4869460" w14:textId="77777777" w:rsidR="00E63E4A" w:rsidRDefault="00E63E4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14:paraId="20243A63" w14:textId="77777777" w:rsidTr="5C9A5EFE">
      <w:trPr>
        <w:trHeight w:val="300"/>
      </w:trPr>
      <w:tc>
        <w:tcPr>
          <w:tcW w:w="2770" w:type="dxa"/>
        </w:tcPr>
        <w:p w14:paraId="2EF16516" w14:textId="639AA4DA" w:rsidR="5C9A5EFE" w:rsidRDefault="5C9A5EFE" w:rsidP="5C9A5EFE">
          <w:pPr>
            <w:pStyle w:val="Cabealho"/>
            <w:ind w:left="-115"/>
          </w:pPr>
        </w:p>
      </w:tc>
      <w:tc>
        <w:tcPr>
          <w:tcW w:w="2770" w:type="dxa"/>
        </w:tcPr>
        <w:p w14:paraId="23EAD28A" w14:textId="1347F069" w:rsidR="5C9A5EFE" w:rsidRDefault="5C9A5EFE" w:rsidP="5C9A5EFE">
          <w:pPr>
            <w:pStyle w:val="Cabealho"/>
            <w:jc w:val="center"/>
          </w:pPr>
        </w:p>
      </w:tc>
      <w:tc>
        <w:tcPr>
          <w:tcW w:w="2770" w:type="dxa"/>
        </w:tcPr>
        <w:p w14:paraId="6110E246" w14:textId="559641C8" w:rsidR="5C9A5EFE" w:rsidRDefault="5C9A5EFE" w:rsidP="5C9A5EFE">
          <w:pPr>
            <w:pStyle w:val="Cabealho"/>
            <w:ind w:right="-115"/>
            <w:jc w:val="right"/>
          </w:pPr>
        </w:p>
      </w:tc>
    </w:tr>
  </w:tbl>
  <w:p w14:paraId="41A277C3" w14:textId="56FA19C4" w:rsidR="5C9A5EFE" w:rsidRDefault="5C9A5EFE" w:rsidP="5C9A5E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488B8" w14:textId="77777777" w:rsidR="001033EB" w:rsidRDefault="001033EB">
      <w:r>
        <w:separator/>
      </w:r>
    </w:p>
  </w:footnote>
  <w:footnote w:type="continuationSeparator" w:id="0">
    <w:p w14:paraId="2B2DAA9C" w14:textId="77777777" w:rsidR="001033EB" w:rsidRDefault="00103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0509" w14:textId="77777777" w:rsidR="00E63E4A" w:rsidRPr="009D327C" w:rsidRDefault="00F46CBE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9E941" w14:textId="77777777" w:rsidR="00E63E4A" w:rsidRDefault="00E63E4A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14:paraId="71B3A9DC" w14:textId="77777777" w:rsidTr="5C9A5EFE">
      <w:trPr>
        <w:trHeight w:val="300"/>
      </w:trPr>
      <w:tc>
        <w:tcPr>
          <w:tcW w:w="2770" w:type="dxa"/>
        </w:tcPr>
        <w:p w14:paraId="7030F80A" w14:textId="345BE66C" w:rsidR="5C9A5EFE" w:rsidRDefault="5C9A5EFE" w:rsidP="5C9A5EFE">
          <w:pPr>
            <w:pStyle w:val="Cabealho"/>
            <w:ind w:left="-115"/>
          </w:pPr>
        </w:p>
      </w:tc>
      <w:tc>
        <w:tcPr>
          <w:tcW w:w="2770" w:type="dxa"/>
        </w:tcPr>
        <w:p w14:paraId="10E1C57D" w14:textId="17F06C3C" w:rsidR="5C9A5EFE" w:rsidRDefault="5C9A5EFE" w:rsidP="5C9A5EFE">
          <w:pPr>
            <w:pStyle w:val="Cabealho"/>
            <w:jc w:val="center"/>
          </w:pPr>
        </w:p>
      </w:tc>
      <w:tc>
        <w:tcPr>
          <w:tcW w:w="2770" w:type="dxa"/>
        </w:tcPr>
        <w:p w14:paraId="685B572C" w14:textId="1A425D37" w:rsidR="5C9A5EFE" w:rsidRDefault="5C9A5EFE" w:rsidP="5C9A5EFE">
          <w:pPr>
            <w:pStyle w:val="Cabealho"/>
            <w:ind w:right="-115"/>
            <w:jc w:val="right"/>
          </w:pPr>
        </w:p>
      </w:tc>
    </w:tr>
  </w:tbl>
  <w:p w14:paraId="6462222E" w14:textId="0231D11D" w:rsidR="5C9A5EFE" w:rsidRDefault="5C9A5EFE" w:rsidP="5C9A5E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FE6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5"/>
  </w:num>
  <w:num w:numId="2">
    <w:abstractNumId w:val="89"/>
  </w:num>
  <w:num w:numId="3">
    <w:abstractNumId w:val="21"/>
  </w:num>
  <w:num w:numId="4">
    <w:abstractNumId w:val="60"/>
  </w:num>
  <w:num w:numId="5">
    <w:abstractNumId w:val="93"/>
  </w:num>
  <w:num w:numId="6">
    <w:abstractNumId w:val="16"/>
  </w:num>
  <w:num w:numId="7">
    <w:abstractNumId w:val="36"/>
  </w:num>
  <w:num w:numId="8">
    <w:abstractNumId w:val="29"/>
  </w:num>
  <w:num w:numId="9">
    <w:abstractNumId w:val="92"/>
  </w:num>
  <w:num w:numId="10">
    <w:abstractNumId w:val="3"/>
  </w:num>
  <w:num w:numId="11">
    <w:abstractNumId w:val="37"/>
  </w:num>
  <w:num w:numId="12">
    <w:abstractNumId w:val="85"/>
  </w:num>
  <w:num w:numId="13">
    <w:abstractNumId w:val="87"/>
  </w:num>
  <w:num w:numId="14">
    <w:abstractNumId w:val="67"/>
  </w:num>
  <w:num w:numId="15">
    <w:abstractNumId w:val="63"/>
  </w:num>
  <w:num w:numId="16">
    <w:abstractNumId w:val="50"/>
  </w:num>
  <w:num w:numId="17">
    <w:abstractNumId w:val="33"/>
  </w:num>
  <w:num w:numId="18">
    <w:abstractNumId w:val="56"/>
  </w:num>
  <w:num w:numId="19">
    <w:abstractNumId w:val="53"/>
  </w:num>
  <w:num w:numId="20">
    <w:abstractNumId w:val="65"/>
  </w:num>
  <w:num w:numId="21">
    <w:abstractNumId w:val="31"/>
  </w:num>
  <w:num w:numId="22">
    <w:abstractNumId w:val="44"/>
  </w:num>
  <w:num w:numId="23">
    <w:abstractNumId w:val="69"/>
  </w:num>
  <w:num w:numId="24">
    <w:abstractNumId w:val="45"/>
  </w:num>
  <w:num w:numId="25">
    <w:abstractNumId w:val="47"/>
  </w:num>
  <w:num w:numId="26">
    <w:abstractNumId w:val="106"/>
  </w:num>
  <w:num w:numId="27">
    <w:abstractNumId w:val="68"/>
  </w:num>
  <w:num w:numId="28">
    <w:abstractNumId w:val="46"/>
  </w:num>
  <w:num w:numId="29">
    <w:abstractNumId w:val="26"/>
  </w:num>
  <w:num w:numId="30">
    <w:abstractNumId w:val="13"/>
  </w:num>
  <w:num w:numId="31">
    <w:abstractNumId w:val="80"/>
  </w:num>
  <w:num w:numId="32">
    <w:abstractNumId w:val="40"/>
  </w:num>
  <w:num w:numId="33">
    <w:abstractNumId w:val="59"/>
  </w:num>
  <w:num w:numId="34">
    <w:abstractNumId w:val="75"/>
  </w:num>
  <w:num w:numId="35">
    <w:abstractNumId w:val="97"/>
  </w:num>
  <w:num w:numId="36">
    <w:abstractNumId w:val="39"/>
  </w:num>
  <w:num w:numId="37">
    <w:abstractNumId w:val="52"/>
  </w:num>
  <w:num w:numId="38">
    <w:abstractNumId w:val="23"/>
  </w:num>
  <w:num w:numId="39">
    <w:abstractNumId w:val="25"/>
  </w:num>
  <w:num w:numId="40">
    <w:abstractNumId w:val="49"/>
  </w:num>
  <w:num w:numId="41">
    <w:abstractNumId w:val="55"/>
  </w:num>
  <w:num w:numId="42">
    <w:abstractNumId w:val="86"/>
  </w:num>
  <w:num w:numId="43">
    <w:abstractNumId w:val="17"/>
  </w:num>
  <w:num w:numId="44">
    <w:abstractNumId w:val="9"/>
  </w:num>
  <w:num w:numId="45">
    <w:abstractNumId w:val="19"/>
  </w:num>
  <w:num w:numId="46">
    <w:abstractNumId w:val="105"/>
  </w:num>
  <w:num w:numId="47">
    <w:abstractNumId w:val="8"/>
  </w:num>
  <w:num w:numId="48">
    <w:abstractNumId w:val="94"/>
  </w:num>
  <w:num w:numId="49">
    <w:abstractNumId w:val="38"/>
  </w:num>
  <w:num w:numId="50">
    <w:abstractNumId w:val="99"/>
  </w:num>
  <w:num w:numId="51">
    <w:abstractNumId w:val="11"/>
  </w:num>
  <w:num w:numId="52">
    <w:abstractNumId w:val="24"/>
  </w:num>
  <w:num w:numId="53">
    <w:abstractNumId w:val="103"/>
  </w:num>
  <w:num w:numId="54">
    <w:abstractNumId w:val="20"/>
  </w:num>
  <w:num w:numId="55">
    <w:abstractNumId w:val="57"/>
  </w:num>
  <w:num w:numId="56">
    <w:abstractNumId w:val="64"/>
  </w:num>
  <w:num w:numId="57">
    <w:abstractNumId w:val="2"/>
  </w:num>
  <w:num w:numId="58">
    <w:abstractNumId w:val="51"/>
  </w:num>
  <w:num w:numId="59">
    <w:abstractNumId w:val="76"/>
  </w:num>
  <w:num w:numId="60">
    <w:abstractNumId w:val="15"/>
  </w:num>
  <w:num w:numId="61">
    <w:abstractNumId w:val="101"/>
  </w:num>
  <w:num w:numId="62">
    <w:abstractNumId w:val="41"/>
  </w:num>
  <w:num w:numId="63">
    <w:abstractNumId w:val="66"/>
  </w:num>
  <w:num w:numId="64">
    <w:abstractNumId w:val="35"/>
  </w:num>
  <w:num w:numId="65">
    <w:abstractNumId w:val="5"/>
  </w:num>
  <w:num w:numId="66">
    <w:abstractNumId w:val="79"/>
  </w:num>
  <w:num w:numId="67">
    <w:abstractNumId w:val="1"/>
  </w:num>
  <w:num w:numId="68">
    <w:abstractNumId w:val="62"/>
  </w:num>
  <w:num w:numId="69">
    <w:abstractNumId w:val="72"/>
  </w:num>
  <w:num w:numId="70">
    <w:abstractNumId w:val="30"/>
  </w:num>
  <w:num w:numId="71">
    <w:abstractNumId w:val="58"/>
  </w:num>
  <w:num w:numId="72">
    <w:abstractNumId w:val="88"/>
  </w:num>
  <w:num w:numId="73">
    <w:abstractNumId w:val="83"/>
  </w:num>
  <w:num w:numId="74">
    <w:abstractNumId w:val="81"/>
  </w:num>
  <w:num w:numId="75">
    <w:abstractNumId w:val="73"/>
  </w:num>
  <w:num w:numId="76">
    <w:abstractNumId w:val="98"/>
  </w:num>
  <w:num w:numId="77">
    <w:abstractNumId w:val="70"/>
  </w:num>
  <w:num w:numId="78">
    <w:abstractNumId w:val="96"/>
  </w:num>
  <w:num w:numId="79">
    <w:abstractNumId w:val="100"/>
  </w:num>
  <w:num w:numId="80">
    <w:abstractNumId w:val="82"/>
  </w:num>
  <w:num w:numId="81">
    <w:abstractNumId w:val="10"/>
  </w:num>
  <w:num w:numId="82">
    <w:abstractNumId w:val="102"/>
  </w:num>
  <w:num w:numId="83">
    <w:abstractNumId w:val="54"/>
  </w:num>
  <w:num w:numId="84">
    <w:abstractNumId w:val="84"/>
  </w:num>
  <w:num w:numId="85">
    <w:abstractNumId w:val="74"/>
  </w:num>
  <w:num w:numId="86">
    <w:abstractNumId w:val="91"/>
  </w:num>
  <w:num w:numId="87">
    <w:abstractNumId w:val="61"/>
  </w:num>
  <w:num w:numId="88">
    <w:abstractNumId w:val="71"/>
  </w:num>
  <w:num w:numId="89">
    <w:abstractNumId w:val="22"/>
  </w:num>
  <w:num w:numId="90">
    <w:abstractNumId w:val="6"/>
  </w:num>
  <w:num w:numId="91">
    <w:abstractNumId w:val="77"/>
  </w:num>
  <w:num w:numId="92">
    <w:abstractNumId w:val="28"/>
  </w:num>
  <w:num w:numId="93">
    <w:abstractNumId w:val="14"/>
  </w:num>
  <w:num w:numId="94">
    <w:abstractNumId w:val="32"/>
  </w:num>
  <w:num w:numId="95">
    <w:abstractNumId w:val="27"/>
  </w:num>
  <w:num w:numId="96">
    <w:abstractNumId w:val="43"/>
  </w:num>
  <w:num w:numId="97">
    <w:abstractNumId w:val="4"/>
  </w:num>
  <w:num w:numId="98">
    <w:abstractNumId w:val="18"/>
  </w:num>
  <w:num w:numId="99">
    <w:abstractNumId w:val="90"/>
  </w:num>
  <w:num w:numId="100">
    <w:abstractNumId w:val="78"/>
  </w:num>
  <w:num w:numId="101">
    <w:abstractNumId w:val="34"/>
  </w:num>
  <w:num w:numId="102">
    <w:abstractNumId w:val="104"/>
  </w:num>
  <w:num w:numId="103">
    <w:abstractNumId w:val="48"/>
  </w:num>
  <w:num w:numId="104">
    <w:abstractNumId w:val="42"/>
  </w:num>
  <w:num w:numId="105">
    <w:abstractNumId w:val="7"/>
  </w:num>
  <w:num w:numId="106">
    <w:abstractNumId w:val="12"/>
  </w:num>
  <w:num w:numId="107">
    <w:abstractNumId w:val="0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3EB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33DB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8F260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34A773E"/>
    <w:rsid w:val="0356BFA3"/>
    <w:rsid w:val="040FB95F"/>
    <w:rsid w:val="098813D5"/>
    <w:rsid w:val="09C80BCF"/>
    <w:rsid w:val="0C824279"/>
    <w:rsid w:val="0E4B1892"/>
    <w:rsid w:val="0FE467FE"/>
    <w:rsid w:val="102C5F35"/>
    <w:rsid w:val="1180385F"/>
    <w:rsid w:val="11858051"/>
    <w:rsid w:val="131C08C0"/>
    <w:rsid w:val="13663AF5"/>
    <w:rsid w:val="138BA91F"/>
    <w:rsid w:val="14AA5023"/>
    <w:rsid w:val="1653A982"/>
    <w:rsid w:val="185AB0EA"/>
    <w:rsid w:val="18A75524"/>
    <w:rsid w:val="19A1D1C2"/>
    <w:rsid w:val="19D3E8E2"/>
    <w:rsid w:val="1A4202D3"/>
    <w:rsid w:val="1A9D48A1"/>
    <w:rsid w:val="1ADCAFEA"/>
    <w:rsid w:val="1E961E47"/>
    <w:rsid w:val="1E9E715B"/>
    <w:rsid w:val="22B53A6C"/>
    <w:rsid w:val="22BDC43D"/>
    <w:rsid w:val="22C380D2"/>
    <w:rsid w:val="23844C45"/>
    <w:rsid w:val="24788289"/>
    <w:rsid w:val="27097297"/>
    <w:rsid w:val="274467E2"/>
    <w:rsid w:val="277F6B9F"/>
    <w:rsid w:val="27913560"/>
    <w:rsid w:val="28413054"/>
    <w:rsid w:val="290EE2E4"/>
    <w:rsid w:val="29903337"/>
    <w:rsid w:val="2AC63AD9"/>
    <w:rsid w:val="2DB3A966"/>
    <w:rsid w:val="30167209"/>
    <w:rsid w:val="304D1820"/>
    <w:rsid w:val="312A9B75"/>
    <w:rsid w:val="312BD7D1"/>
    <w:rsid w:val="36B8E874"/>
    <w:rsid w:val="36DDE829"/>
    <w:rsid w:val="3A705800"/>
    <w:rsid w:val="3B6E0558"/>
    <w:rsid w:val="42F40C75"/>
    <w:rsid w:val="439F7996"/>
    <w:rsid w:val="4427D3DD"/>
    <w:rsid w:val="44500511"/>
    <w:rsid w:val="44A2F40E"/>
    <w:rsid w:val="455EB8BB"/>
    <w:rsid w:val="49C3CF1E"/>
    <w:rsid w:val="4C1AAC3A"/>
    <w:rsid w:val="51042BD6"/>
    <w:rsid w:val="51FD107C"/>
    <w:rsid w:val="5420BD3F"/>
    <w:rsid w:val="5475F3AC"/>
    <w:rsid w:val="54869645"/>
    <w:rsid w:val="558F5D4D"/>
    <w:rsid w:val="56CE57F7"/>
    <w:rsid w:val="572C2949"/>
    <w:rsid w:val="57BE3707"/>
    <w:rsid w:val="59B5CBB8"/>
    <w:rsid w:val="5A532730"/>
    <w:rsid w:val="5C26724F"/>
    <w:rsid w:val="5C9A5EFE"/>
    <w:rsid w:val="5D3AA170"/>
    <w:rsid w:val="5E36F9A8"/>
    <w:rsid w:val="5E50916B"/>
    <w:rsid w:val="5EF994A7"/>
    <w:rsid w:val="5F47C164"/>
    <w:rsid w:val="5F982FFA"/>
    <w:rsid w:val="6308D734"/>
    <w:rsid w:val="630A6ACB"/>
    <w:rsid w:val="643ECE8F"/>
    <w:rsid w:val="6463657A"/>
    <w:rsid w:val="64FD73A9"/>
    <w:rsid w:val="65DA9EF0"/>
    <w:rsid w:val="664077F6"/>
    <w:rsid w:val="672364B9"/>
    <w:rsid w:val="67B3C815"/>
    <w:rsid w:val="68DA866D"/>
    <w:rsid w:val="6B42B79B"/>
    <w:rsid w:val="6B80BD23"/>
    <w:rsid w:val="6E4B89DB"/>
    <w:rsid w:val="6F154E41"/>
    <w:rsid w:val="721DAE3D"/>
    <w:rsid w:val="72AEA6CD"/>
    <w:rsid w:val="7317F950"/>
    <w:rsid w:val="73B0F6F6"/>
    <w:rsid w:val="73D44EE5"/>
    <w:rsid w:val="74DC1DB0"/>
    <w:rsid w:val="75CCF8C4"/>
    <w:rsid w:val="76B55515"/>
    <w:rsid w:val="78081246"/>
    <w:rsid w:val="7BB9DDCC"/>
    <w:rsid w:val="7BFE201A"/>
    <w:rsid w:val="7C16CE28"/>
    <w:rsid w:val="7CC9C21B"/>
    <w:rsid w:val="7DA0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F606B4"/>
  <w15:chartTrackingRefBased/>
  <w15:docId w15:val="{6F299072-9690-4978-AF99-FA51CEEC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</Template>
  <TotalTime>5</TotalTime>
  <Pages>1</Pages>
  <Words>72</Words>
  <Characters>395</Characters>
  <Application>Microsoft Office Word</Application>
  <DocSecurity>0</DocSecurity>
  <Lines>3</Lines>
  <Paragraphs>1</Paragraphs>
  <ScaleCrop>false</ScaleCrop>
  <Manager>Wilson Padua</Manager>
  <Company>Praxis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Luiz Felipe Morais</cp:lastModifiedBy>
  <cp:revision>1134</cp:revision>
  <cp:lastPrinted>1900-01-01T02:00:00Z</cp:lastPrinted>
  <dcterms:created xsi:type="dcterms:W3CDTF">2024-03-11T15:48:00Z</dcterms:created>
  <dcterms:modified xsi:type="dcterms:W3CDTF">2024-03-18T03:32:00Z</dcterms:modified>
</cp:coreProperties>
</file>