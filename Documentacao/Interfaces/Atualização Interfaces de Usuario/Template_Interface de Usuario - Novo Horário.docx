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7199362F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50D79A55" w:rsidR="00065A76">
        <w:rPr>
          <w:rFonts w:ascii="Times New Roman" w:hAnsi="Times New Roman"/>
        </w:rPr>
        <w:t xml:space="preserve">Interface de usuário </w:t>
      </w:r>
      <w:r w:rsidRPr="50D79A55" w:rsidR="27913560">
        <w:rPr>
          <w:rFonts w:ascii="Times New Roman" w:hAnsi="Times New Roman"/>
        </w:rPr>
        <w:t xml:space="preserve">- </w:t>
      </w:r>
      <w:r w:rsidRPr="50D79A55" w:rsidR="0FD49547">
        <w:rPr>
          <w:rFonts w:ascii="Times New Roman" w:hAnsi="Times New Roman"/>
        </w:rPr>
        <w:t>Novo Horário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50D79A55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37183" w:rsidRDefault="00F46CBE" w14:paraId="29887DBA" wp14:textId="0FBBED9C">
            <w:pPr>
              <w:pStyle w:val="Tabela"/>
            </w:pPr>
            <w:r w:rsidR="4E3F7639">
              <w:drawing>
                <wp:inline xmlns:wp14="http://schemas.microsoft.com/office/word/2010/wordprocessingDrawing" wp14:editId="37DBCA10" wp14:anchorId="0D5B7EEA">
                  <wp:extent cx="5800725" cy="4171950"/>
                  <wp:effectExtent l="0" t="0" r="0" b="0"/>
                  <wp:docPr id="3401250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d4327c7e824b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0D79A55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2D55DA7C">
            <w:pPr>
              <w:pStyle w:val="Tabela"/>
            </w:pPr>
            <w:r w:rsidR="7C5B6002">
              <w:drawing>
                <wp:inline xmlns:wp14="http://schemas.microsoft.com/office/word/2010/wordprocessingDrawing" wp14:editId="339BC36C" wp14:anchorId="404360DD">
                  <wp:extent cx="5762626" cy="4114800"/>
                  <wp:effectExtent l="0" t="0" r="0" b="0"/>
                  <wp:docPr id="2679464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11c60a243247e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065"/>
        <w:gridCol w:w="1912"/>
      </w:tblGrid>
      <w:tr xmlns:wp14="http://schemas.microsoft.com/office/word/2010/wordml" w:rsidRPr="00577606" w:rsidR="00065A76" w:rsidTr="50D79A55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065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12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50D79A55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50D79A55" w:rsidRDefault="00065A76" w14:paraId="0D0B940D" wp14:textId="74386241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E1023C8">
              <w:rPr/>
              <w:t>Horário</w:t>
            </w:r>
          </w:p>
        </w:tc>
        <w:tc>
          <w:tcPr>
            <w:tcW w:w="1315" w:type="dxa"/>
            <w:tcMar/>
          </w:tcPr>
          <w:p w:rsidRPr="00577606" w:rsidR="00065A76" w:rsidP="50D79A55" w:rsidRDefault="00065A76" w14:paraId="0E27B00A" wp14:textId="206943D8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FDF3D22">
              <w:rPr/>
              <w:t>Horário de atendimento</w:t>
            </w:r>
          </w:p>
        </w:tc>
        <w:tc>
          <w:tcPr>
            <w:tcW w:w="1134" w:type="dxa"/>
            <w:tcMar/>
          </w:tcPr>
          <w:p w:rsidRPr="00577606" w:rsidR="00065A76" w:rsidP="50D79A55" w:rsidRDefault="00065A76" w14:paraId="60061E4C" wp14:textId="1D0B1FAE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972022B">
              <w:rPr/>
              <w:t>[0-9]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2D5602B8">
            <w:pPr>
              <w:pStyle w:val="Tabela"/>
            </w:pPr>
            <w:r w:rsidR="7972022B">
              <w:rPr/>
              <w:t>Number</w:t>
            </w:r>
          </w:p>
        </w:tc>
        <w:tc>
          <w:tcPr>
            <w:tcW w:w="1065" w:type="dxa"/>
            <w:tcMar/>
          </w:tcPr>
          <w:p w:rsidRPr="00577606" w:rsidR="00065A76" w:rsidP="50D79A55" w:rsidRDefault="00065A76" w14:paraId="4B94D5A5" wp14:textId="5B33BB13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91E5BAD">
              <w:rPr/>
              <w:t>Númerico</w:t>
            </w:r>
          </w:p>
        </w:tc>
        <w:tc>
          <w:tcPr>
            <w:tcW w:w="1912" w:type="dxa"/>
            <w:tcMar/>
          </w:tcPr>
          <w:p w:rsidRPr="00577606" w:rsidR="005C5584" w:rsidP="00A37183" w:rsidRDefault="005C5584" w14:paraId="3DEEC669" wp14:textId="62DB53D0">
            <w:pPr>
              <w:pStyle w:val="Tabela"/>
            </w:pPr>
            <w:r w:rsidR="79DD81EA">
              <w:rPr/>
              <w:t>Ser válido</w:t>
            </w:r>
          </w:p>
        </w:tc>
      </w:tr>
      <w:tr xmlns:wp14="http://schemas.microsoft.com/office/word/2010/wordml" w:rsidRPr="00577606" w:rsidR="00065A76" w:rsidTr="50D79A55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50D79A55" w:rsidRDefault="00065A76" w14:paraId="049F31CB" wp14:textId="3A330067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E1023C8">
              <w:rPr/>
              <w:t>Dia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53128261" wp14:textId="73444F2F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B5DB0D0">
              <w:rPr/>
              <w:t>Dia do atendimento</w:t>
            </w:r>
          </w:p>
        </w:tc>
        <w:tc>
          <w:tcPr>
            <w:tcW w:w="1134" w:type="dxa"/>
            <w:tcMar/>
          </w:tcPr>
          <w:p w:rsidRPr="00577606" w:rsidR="00065A76" w:rsidP="50D79A55" w:rsidRDefault="00065A76" w14:paraId="62486C05" wp14:textId="5FF5643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AFECC6B">
              <w:rPr/>
              <w:t>[0-9]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3B8FF201">
            <w:pPr>
              <w:pStyle w:val="Tabela"/>
            </w:pPr>
            <w:r w:rsidR="4AFECC6B">
              <w:rPr/>
              <w:t>Number</w:t>
            </w:r>
          </w:p>
        </w:tc>
        <w:tc>
          <w:tcPr>
            <w:tcW w:w="1065" w:type="dxa"/>
            <w:tcMar/>
          </w:tcPr>
          <w:p w:rsidRPr="00577606" w:rsidR="00065A76" w:rsidP="00A37183" w:rsidRDefault="00065A76" w14:paraId="4B99056E" wp14:textId="797DCB0C">
            <w:pPr>
              <w:pStyle w:val="Tabela"/>
            </w:pPr>
            <w:r w:rsidR="0FECC204">
              <w:rPr/>
              <w:t>Númerico</w:t>
            </w:r>
          </w:p>
        </w:tc>
        <w:tc>
          <w:tcPr>
            <w:tcW w:w="1912" w:type="dxa"/>
            <w:tcMar/>
          </w:tcPr>
          <w:p w:rsidRPr="00577606" w:rsidR="00065A76" w:rsidP="5C9A5EFE" w:rsidRDefault="00065A76" w14:paraId="1299C43A" wp14:textId="44A4C4F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BCDECB7">
              <w:rPr/>
              <w:t>Ser válido</w:t>
            </w:r>
          </w:p>
        </w:tc>
      </w:tr>
      <w:tr xmlns:wp14="http://schemas.microsoft.com/office/word/2010/wordml" w:rsidRPr="00577606" w:rsidR="00065A76" w:rsidTr="50D79A55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70B43127">
            <w:pPr>
              <w:pStyle w:val="Tabela"/>
            </w:pPr>
            <w:r w:rsidR="5D2FAC18">
              <w:rPr/>
              <w:t>Tutor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0FB78278" wp14:textId="369EACF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EB657A3">
              <w:rPr/>
              <w:t>Tutor que será atendido</w:t>
            </w:r>
          </w:p>
        </w:tc>
        <w:tc>
          <w:tcPr>
            <w:tcW w:w="1134" w:type="dxa"/>
            <w:tcMar/>
          </w:tcPr>
          <w:p w:rsidRPr="00577606" w:rsidR="00065A76" w:rsidP="50D79A55" w:rsidRDefault="00065A76" w14:paraId="1FC39945" wp14:textId="348A309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A79767B">
              <w:rPr/>
              <w:t>Opções do Banco de Dados</w:t>
            </w: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6B4C11CF">
            <w:pPr>
              <w:pStyle w:val="Tabela"/>
            </w:pPr>
            <w:r w:rsidR="4835AE2F">
              <w:rPr/>
              <w:t>String</w:t>
            </w:r>
          </w:p>
        </w:tc>
        <w:tc>
          <w:tcPr>
            <w:tcW w:w="1065" w:type="dxa"/>
            <w:tcMar/>
          </w:tcPr>
          <w:p w:rsidRPr="00577606" w:rsidR="00065A76" w:rsidP="00A37183" w:rsidRDefault="00065A76" w14:paraId="34CE0A41" wp14:textId="2500A548">
            <w:pPr>
              <w:pStyle w:val="Tabela"/>
            </w:pPr>
            <w:r w:rsidR="5199E0E7">
              <w:rPr/>
              <w:t>Alfanúmerico</w:t>
            </w:r>
          </w:p>
        </w:tc>
        <w:tc>
          <w:tcPr>
            <w:tcW w:w="1912" w:type="dxa"/>
            <w:tcMar/>
          </w:tcPr>
          <w:p w:rsidRPr="00577606" w:rsidR="00065A76" w:rsidP="5C9A5EFE" w:rsidRDefault="00065A76" w14:paraId="62EBF3C5" wp14:textId="1F5CAE5A">
            <w:pPr>
              <w:pStyle w:val="Tabela"/>
              <w:suppressLineNumbers w:val="0"/>
              <w:bidi w:val="0"/>
            </w:pPr>
            <w:r w:rsidR="7A6EF69D">
              <w:rPr/>
              <w:t>E</w:t>
            </w:r>
            <w:r w:rsidR="058A343E">
              <w:rPr/>
              <w:t xml:space="preserve">star cadastrado </w:t>
            </w:r>
            <w:r w:rsidR="7A6EF69D">
              <w:rPr/>
              <w:t xml:space="preserve">no Banco de </w:t>
            </w:r>
            <w:r w:rsidR="620CC6CE">
              <w:rPr/>
              <w:t>D</w:t>
            </w:r>
            <w:r w:rsidR="7A6EF69D">
              <w:rPr/>
              <w:t>ados</w:t>
            </w:r>
          </w:p>
        </w:tc>
      </w:tr>
      <w:tr xmlns:wp14="http://schemas.microsoft.com/office/word/2010/wordml" w:rsidRPr="00577606" w:rsidR="00065A76" w:rsidTr="50D79A55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21C7F2AF">
            <w:pPr>
              <w:pStyle w:val="Tabela"/>
            </w:pPr>
            <w:r w:rsidR="5D2FAC18">
              <w:rPr/>
              <w:t>Pet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2FCC56DA">
            <w:pPr>
              <w:pStyle w:val="Tabela"/>
            </w:pPr>
            <w:r w:rsidR="181FD30A">
              <w:rPr/>
              <w:t>Pet que será atendido</w:t>
            </w:r>
          </w:p>
        </w:tc>
        <w:tc>
          <w:tcPr>
            <w:tcW w:w="1134" w:type="dxa"/>
            <w:tcMar/>
          </w:tcPr>
          <w:p w:rsidRPr="00577606" w:rsidR="00065A76" w:rsidP="50D79A55" w:rsidRDefault="00065A76" w14:paraId="6B699379" wp14:textId="11526471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4D7BFFB">
              <w:rPr/>
              <w:t>Opções do Banco de Dados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084C5B70">
            <w:pPr>
              <w:pStyle w:val="Tabela"/>
            </w:pPr>
            <w:r w:rsidR="7B7D639E">
              <w:rPr/>
              <w:t>String</w:t>
            </w:r>
          </w:p>
        </w:tc>
        <w:tc>
          <w:tcPr>
            <w:tcW w:w="1065" w:type="dxa"/>
            <w:tcMar/>
          </w:tcPr>
          <w:p w:rsidRPr="00577606" w:rsidR="00065A76" w:rsidP="00A37183" w:rsidRDefault="00065A76" w14:paraId="1F72F646" wp14:textId="15A53AD4">
            <w:pPr>
              <w:pStyle w:val="Tabela"/>
            </w:pPr>
            <w:r w:rsidR="6042D894">
              <w:rPr/>
              <w:t>Alfanúmerico</w:t>
            </w:r>
          </w:p>
        </w:tc>
        <w:tc>
          <w:tcPr>
            <w:tcW w:w="1912" w:type="dxa"/>
            <w:tcMar/>
          </w:tcPr>
          <w:p w:rsidRPr="00577606" w:rsidR="00065A76" w:rsidP="00A37183" w:rsidRDefault="00065A76" w14:paraId="08CE6F91" wp14:textId="76F93CA1">
            <w:pPr>
              <w:pStyle w:val="Tabela"/>
            </w:pPr>
            <w:r w:rsidR="54414DAF">
              <w:rPr/>
              <w:t>E</w:t>
            </w:r>
            <w:r w:rsidR="7A0CE158">
              <w:rPr/>
              <w:t xml:space="preserve">star cadastrado </w:t>
            </w:r>
            <w:r w:rsidR="54414DAF">
              <w:rPr/>
              <w:t>no Banco de Dados</w:t>
            </w:r>
          </w:p>
        </w:tc>
      </w:tr>
      <w:tr xmlns:wp14="http://schemas.microsoft.com/office/word/2010/wordml" w:rsidRPr="00577606" w:rsidR="00065A76" w:rsidTr="50D79A55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65D6E0BF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4760EC9C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065A76" w:rsidP="00A37183" w:rsidRDefault="00065A76" w14:paraId="07459315" wp14:textId="44F332AB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5C5584" w:rsidP="00A37183" w:rsidRDefault="005C5584" w14:paraId="6537F28F" wp14:textId="5F2A294E">
            <w:pPr>
              <w:pStyle w:val="Tabela"/>
            </w:pPr>
          </w:p>
        </w:tc>
      </w:tr>
      <w:tr xmlns:wp14="http://schemas.microsoft.com/office/word/2010/wordml" w:rsidRPr="00577606" w:rsidR="00E20D5B" w:rsidTr="50D79A55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0438FD74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1A0D2868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E20D5B" w:rsidP="5C9A5EFE" w:rsidRDefault="00E20D5B" w14:paraId="463F29E8" wp14:textId="5F73112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912" w:type="dxa"/>
            <w:tcMar/>
          </w:tcPr>
          <w:p w:rsidRPr="00577606" w:rsidR="00E20D5B" w:rsidP="00A37183" w:rsidRDefault="00E20D5B" w14:paraId="3B7B4B86" wp14:textId="32B81A44">
            <w:pPr>
              <w:pStyle w:val="Tabela"/>
            </w:pPr>
          </w:p>
        </w:tc>
      </w:tr>
      <w:tr xmlns:wp14="http://schemas.microsoft.com/office/word/2010/wordml" w:rsidRPr="00577606" w:rsidR="00E20D5B" w:rsidTr="50D79A55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50D79A55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50D79A55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50D79A55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50D79A55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50D79A55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53CA936F">
            <w:pPr>
              <w:pStyle w:val="Tabela"/>
            </w:pPr>
            <w:r w:rsidR="4941125F">
              <w:rPr/>
              <w:t>Confirmar</w:t>
            </w:r>
          </w:p>
        </w:tc>
        <w:tc>
          <w:tcPr>
            <w:tcW w:w="4111" w:type="dxa"/>
            <w:tcMar/>
          </w:tcPr>
          <w:p w:rsidRPr="00577606" w:rsidR="00EA7AD4" w:rsidP="50D79A55" w:rsidRDefault="00EA7AD4" w14:paraId="7DF4E37C" wp14:textId="5137263F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1957748">
              <w:rPr/>
              <w:t>O Horário marcado e suas informações complementares, caso sejam válidos, serão armazenados no Banco de Dados e irão ser exibidos na aba principal de “Agendamentos”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45EA9283">
            <w:pPr>
              <w:pStyle w:val="Tabela"/>
            </w:pPr>
            <w:r w:rsidR="0E4C8DF5">
              <w:rPr/>
              <w:t>Todos os dados serem válidos</w:t>
            </w:r>
          </w:p>
        </w:tc>
      </w:tr>
      <w:tr xmlns:wp14="http://schemas.microsoft.com/office/word/2010/wordml" w:rsidRPr="00577606" w:rsidR="00EA7AD4" w:rsidTr="50D79A55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119CAB1F">
            <w:pPr>
              <w:pStyle w:val="Tabela"/>
            </w:pPr>
            <w:r w:rsidR="41957748">
              <w:rPr/>
              <w:t>Cancelar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227CA397">
            <w:pPr>
              <w:pStyle w:val="Tabela"/>
            </w:pPr>
            <w:r w:rsidR="2F143536">
              <w:rPr/>
              <w:t>Todos os dados inseridos serão ignorados e o usuário será levado de volta à aba de “Agendamentos” sem qualquer mudança no Banco de Dados.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5211D73F">
            <w:pPr>
              <w:pStyle w:val="Tabela"/>
            </w:pPr>
            <w:r w:rsidR="403119F4">
              <w:rPr/>
              <w:t>Nenhuma</w:t>
            </w:r>
          </w:p>
        </w:tc>
      </w:tr>
      <w:tr xmlns:wp14="http://schemas.microsoft.com/office/word/2010/wordml" w:rsidRPr="00577606" w:rsidR="00EA7AD4" w:rsidTr="50D79A55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215311F5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0F29FD8E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50D79A55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76A0571C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2021FFE9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50D79A55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78418BD5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539C0422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50D79A55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5B95CD12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0D79A55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0D79A55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0D79A55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03863C"/>
    <w:rsid w:val="0356BFA3"/>
    <w:rsid w:val="040FB95F"/>
    <w:rsid w:val="058A343E"/>
    <w:rsid w:val="09C80BCF"/>
    <w:rsid w:val="0A191264"/>
    <w:rsid w:val="0B07EACA"/>
    <w:rsid w:val="0B4EC0E5"/>
    <w:rsid w:val="0C824279"/>
    <w:rsid w:val="0CA3BB2B"/>
    <w:rsid w:val="0E4B1892"/>
    <w:rsid w:val="0E4C8DF5"/>
    <w:rsid w:val="0FD49547"/>
    <w:rsid w:val="0FECC204"/>
    <w:rsid w:val="102C5F35"/>
    <w:rsid w:val="10F41F88"/>
    <w:rsid w:val="117065A8"/>
    <w:rsid w:val="11858051"/>
    <w:rsid w:val="13663AF5"/>
    <w:rsid w:val="138BA91F"/>
    <w:rsid w:val="14AA5023"/>
    <w:rsid w:val="181FD30A"/>
    <w:rsid w:val="185AB0EA"/>
    <w:rsid w:val="191E5BAD"/>
    <w:rsid w:val="19A1D1C2"/>
    <w:rsid w:val="19D3E8E2"/>
    <w:rsid w:val="1A9D48A1"/>
    <w:rsid w:val="1ADCAFEA"/>
    <w:rsid w:val="1C747310"/>
    <w:rsid w:val="1CA1DD78"/>
    <w:rsid w:val="1E961E47"/>
    <w:rsid w:val="1E9E715B"/>
    <w:rsid w:val="1FD1C7E5"/>
    <w:rsid w:val="22B53A6C"/>
    <w:rsid w:val="22BDC43D"/>
    <w:rsid w:val="22C380D2"/>
    <w:rsid w:val="23844C45"/>
    <w:rsid w:val="24788289"/>
    <w:rsid w:val="24ACEF5D"/>
    <w:rsid w:val="25586972"/>
    <w:rsid w:val="25D9639D"/>
    <w:rsid w:val="27913560"/>
    <w:rsid w:val="28413054"/>
    <w:rsid w:val="290EE2E4"/>
    <w:rsid w:val="2AC63AD9"/>
    <w:rsid w:val="2BCDECB7"/>
    <w:rsid w:val="2EFA1B5C"/>
    <w:rsid w:val="2F143536"/>
    <w:rsid w:val="304D1820"/>
    <w:rsid w:val="312A9B75"/>
    <w:rsid w:val="34112805"/>
    <w:rsid w:val="36B8E874"/>
    <w:rsid w:val="3A1E3B69"/>
    <w:rsid w:val="3A705800"/>
    <w:rsid w:val="3A711EE0"/>
    <w:rsid w:val="3A8A473D"/>
    <w:rsid w:val="3C0CEF41"/>
    <w:rsid w:val="3E58BA96"/>
    <w:rsid w:val="403119F4"/>
    <w:rsid w:val="41957748"/>
    <w:rsid w:val="42F40C75"/>
    <w:rsid w:val="44180126"/>
    <w:rsid w:val="44500511"/>
    <w:rsid w:val="44A2F40E"/>
    <w:rsid w:val="455EB8BB"/>
    <w:rsid w:val="459EEAB2"/>
    <w:rsid w:val="462600D9"/>
    <w:rsid w:val="4835AE2F"/>
    <w:rsid w:val="486ED6D6"/>
    <w:rsid w:val="48AA29F9"/>
    <w:rsid w:val="4941125F"/>
    <w:rsid w:val="49C3CF1E"/>
    <w:rsid w:val="4AFECC6B"/>
    <w:rsid w:val="4C1AAC3A"/>
    <w:rsid w:val="4D4C8214"/>
    <w:rsid w:val="4DC6D0F2"/>
    <w:rsid w:val="4E1023C8"/>
    <w:rsid w:val="4E3F7639"/>
    <w:rsid w:val="4F31AFBB"/>
    <w:rsid w:val="50D79A55"/>
    <w:rsid w:val="5199E0E7"/>
    <w:rsid w:val="51FD107C"/>
    <w:rsid w:val="520EEF94"/>
    <w:rsid w:val="5420BD3F"/>
    <w:rsid w:val="54361276"/>
    <w:rsid w:val="54414DAF"/>
    <w:rsid w:val="54869645"/>
    <w:rsid w:val="558F5D4D"/>
    <w:rsid w:val="56CE57F7"/>
    <w:rsid w:val="5761DEF1"/>
    <w:rsid w:val="576DB338"/>
    <w:rsid w:val="57BE3707"/>
    <w:rsid w:val="59B5CBB8"/>
    <w:rsid w:val="59DC30A9"/>
    <w:rsid w:val="5A532730"/>
    <w:rsid w:val="5A79767B"/>
    <w:rsid w:val="5C26724F"/>
    <w:rsid w:val="5C9A5EFE"/>
    <w:rsid w:val="5D2FAC18"/>
    <w:rsid w:val="5E36F9A8"/>
    <w:rsid w:val="5E50916B"/>
    <w:rsid w:val="5EB657A3"/>
    <w:rsid w:val="5F982FFA"/>
    <w:rsid w:val="6025F54B"/>
    <w:rsid w:val="6042D894"/>
    <w:rsid w:val="604B722D"/>
    <w:rsid w:val="620CC6CE"/>
    <w:rsid w:val="6308D734"/>
    <w:rsid w:val="630A6ACB"/>
    <w:rsid w:val="643ECE8F"/>
    <w:rsid w:val="6463657A"/>
    <w:rsid w:val="64FD73A9"/>
    <w:rsid w:val="65DA9EF0"/>
    <w:rsid w:val="664077F6"/>
    <w:rsid w:val="672364B9"/>
    <w:rsid w:val="67B3C815"/>
    <w:rsid w:val="6A932405"/>
    <w:rsid w:val="6B42B79B"/>
    <w:rsid w:val="6B5DB0D0"/>
    <w:rsid w:val="6B80BD23"/>
    <w:rsid w:val="6B8D0CB3"/>
    <w:rsid w:val="6E350936"/>
    <w:rsid w:val="6E4B89DB"/>
    <w:rsid w:val="6F154E41"/>
    <w:rsid w:val="6FDF3D22"/>
    <w:rsid w:val="721DAE3D"/>
    <w:rsid w:val="722FEC26"/>
    <w:rsid w:val="7274E32B"/>
    <w:rsid w:val="72AEA6CD"/>
    <w:rsid w:val="73DC73BD"/>
    <w:rsid w:val="74576770"/>
    <w:rsid w:val="74D7BFFB"/>
    <w:rsid w:val="74DC1DB0"/>
    <w:rsid w:val="75CCF8C4"/>
    <w:rsid w:val="76B3481F"/>
    <w:rsid w:val="76B55515"/>
    <w:rsid w:val="78081246"/>
    <w:rsid w:val="78878525"/>
    <w:rsid w:val="7972022B"/>
    <w:rsid w:val="79DD81EA"/>
    <w:rsid w:val="7A0CE158"/>
    <w:rsid w:val="7A6EF69D"/>
    <w:rsid w:val="7B7D639E"/>
    <w:rsid w:val="7C5B6002"/>
    <w:rsid w:val="7CC9C21B"/>
    <w:rsid w:val="7D2B8CE6"/>
    <w:rsid w:val="7DA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Relationship Type="http://schemas.openxmlformats.org/officeDocument/2006/relationships/image" Target="/media/image.png" Id="Rf3d4327c7e824b0d" /><Relationship Type="http://schemas.openxmlformats.org/officeDocument/2006/relationships/image" Target="/media/image2.png" Id="Rc111c60a243247e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1137</revision>
  <lastPrinted>1601-01-01T00:00:00.0000000Z</lastPrinted>
  <dcterms:created xsi:type="dcterms:W3CDTF">2024-03-11T15:48:00.0000000Z</dcterms:created>
  <dcterms:modified xsi:type="dcterms:W3CDTF">2024-04-22T18:15:38.9410426Z</dcterms:modified>
</coreProperties>
</file>