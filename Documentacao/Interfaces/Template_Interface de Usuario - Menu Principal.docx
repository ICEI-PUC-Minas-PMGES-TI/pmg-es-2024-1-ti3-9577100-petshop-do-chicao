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001D04A8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5CCEE129" w:rsidR="00065A76">
        <w:rPr>
          <w:rFonts w:ascii="Times New Roman" w:hAnsi="Times New Roman"/>
        </w:rPr>
        <w:t xml:space="preserve">Interface de usuário </w:t>
      </w:r>
      <w:r w:rsidRPr="5CCEE129" w:rsidR="27913560">
        <w:rPr>
          <w:rFonts w:ascii="Times New Roman" w:hAnsi="Times New Roman"/>
        </w:rPr>
        <w:t xml:space="preserve">- </w:t>
      </w:r>
      <w:r w:rsidRPr="5CCEE129" w:rsidR="38991366">
        <w:rPr>
          <w:rFonts w:ascii="Times New Roman" w:hAnsi="Times New Roman"/>
        </w:rPr>
        <w:t>Menu Principal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9A5EFE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0663F00">
            <w:pPr>
              <w:pStyle w:val="Tabela"/>
            </w:pPr>
            <w:r w:rsidR="3A705800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065"/>
        <w:gridCol w:w="1912"/>
      </w:tblGrid>
      <w:tr xmlns:wp14="http://schemas.microsoft.com/office/word/2010/wordml" w:rsidRPr="00577606" w:rsidR="00065A76" w:rsidTr="5CCEE129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065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12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5CCEE129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5CCEE129" w:rsidRDefault="00065A76" w14:paraId="09FEF935" wp14:textId="02F998F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35AC6835">
              <w:rPr/>
              <w:t>Horários Marcados</w:t>
            </w:r>
          </w:p>
          <w:p w:rsidRPr="00577606" w:rsidR="00065A76" w:rsidP="5CCEE129" w:rsidRDefault="00065A76" w14:paraId="0D0B940D" wp14:textId="47B728C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565F65FF">
            <w:pPr>
              <w:pStyle w:val="Tabela"/>
            </w:pPr>
            <w:r w:rsidR="35AC6835">
              <w:rPr/>
              <w:t xml:space="preserve">Opção para gerenciar os </w:t>
            </w:r>
            <w:r w:rsidR="35AC6835">
              <w:rPr/>
              <w:t>horários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2D0573F1">
            <w:pPr>
              <w:pStyle w:val="Tabela"/>
            </w:pPr>
            <w:r w:rsidR="35A675B9">
              <w:rPr/>
              <w:t>Retangular</w:t>
            </w:r>
          </w:p>
        </w:tc>
        <w:tc>
          <w:tcPr>
            <w:tcW w:w="1065" w:type="dxa"/>
            <w:tcMar/>
          </w:tcPr>
          <w:p w:rsidRPr="00577606" w:rsidR="00065A76" w:rsidP="00A37183" w:rsidRDefault="00065A76" w14:paraId="5FB22340" wp14:textId="2C748400">
            <w:pPr>
              <w:pStyle w:val="Tabela"/>
            </w:pPr>
            <w:r w:rsidR="629CFDC6">
              <w:rPr/>
              <w:t>Elemento HTML</w:t>
            </w:r>
          </w:p>
          <w:p w:rsidRPr="00577606" w:rsidR="00065A76" w:rsidP="00A37183" w:rsidRDefault="00065A76" w14:paraId="4B94D5A5" wp14:textId="22F70CA8">
            <w:pPr>
              <w:pStyle w:val="Tabela"/>
            </w:pPr>
            <w:r w:rsidR="629CFDC6">
              <w:rPr/>
              <w:t>(</w:t>
            </w:r>
            <w:r w:rsidR="629CFDC6">
              <w:rPr/>
              <w:t>Clicável</w:t>
            </w:r>
            <w:r w:rsidR="629CFDC6">
              <w:rPr/>
              <w:t>)</w:t>
            </w:r>
          </w:p>
        </w:tc>
        <w:tc>
          <w:tcPr>
            <w:tcW w:w="1912" w:type="dxa"/>
            <w:tcMar/>
          </w:tcPr>
          <w:p w:rsidRPr="00577606" w:rsidR="005C5584" w:rsidP="00A37183" w:rsidRDefault="005C5584" w14:paraId="3DEEC669" wp14:textId="50320666">
            <w:pPr>
              <w:pStyle w:val="Tabela"/>
            </w:pPr>
          </w:p>
        </w:tc>
      </w:tr>
      <w:tr xmlns:wp14="http://schemas.microsoft.com/office/word/2010/wordml" w:rsidRPr="00577606" w:rsidR="00065A76" w:rsidTr="5CCEE129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5CCEE129" w:rsidRDefault="00065A76" w14:paraId="049F31CB" wp14:textId="77FBD01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35AC6835">
              <w:rPr/>
              <w:t>Vendas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53128261" wp14:textId="07D851C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35AC6835">
              <w:rPr/>
              <w:t>Opção para realizar uma venda de produtos/seriços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7313BB3" wp14:textId="2D0573F1">
            <w:pPr>
              <w:pStyle w:val="Tabela"/>
            </w:pPr>
            <w:r w:rsidR="77ABC2BC">
              <w:rPr/>
              <w:t>Retangular</w:t>
            </w:r>
          </w:p>
          <w:p w:rsidRPr="00577606" w:rsidR="00065A76" w:rsidP="00A37183" w:rsidRDefault="00065A76" w14:paraId="4101652C" wp14:textId="27E2FC23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26DE6D3E" wp14:textId="2C748400">
            <w:pPr>
              <w:pStyle w:val="Tabela"/>
            </w:pPr>
            <w:r w:rsidR="6AB895E1">
              <w:rPr/>
              <w:t>Elemento HTML</w:t>
            </w:r>
          </w:p>
          <w:p w:rsidRPr="00577606" w:rsidR="00065A76" w:rsidP="00A37183" w:rsidRDefault="00065A76" w14:paraId="60A8D1BB" wp14:textId="22F70CA8">
            <w:pPr>
              <w:pStyle w:val="Tabela"/>
            </w:pPr>
            <w:r w:rsidR="6AB895E1">
              <w:rPr/>
              <w:t>(Clicável)</w:t>
            </w:r>
          </w:p>
          <w:p w:rsidRPr="00577606" w:rsidR="00065A76" w:rsidP="00A37183" w:rsidRDefault="00065A76" w14:paraId="4B99056E" wp14:textId="0D0F42A6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065A76" w:rsidP="5C9A5EFE" w:rsidRDefault="00065A76" w14:paraId="1299C43A" wp14:textId="08ABF9E4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5CCEE129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5CCEE129" w:rsidRDefault="00065A76" w14:paraId="3CF2D8B6" wp14:textId="43CF79B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35AC6835">
              <w:rPr/>
              <w:t>Cadastrar Tutor</w:t>
            </w:r>
          </w:p>
        </w:tc>
        <w:tc>
          <w:tcPr>
            <w:tcW w:w="1315" w:type="dxa"/>
            <w:tcMar/>
          </w:tcPr>
          <w:p w:rsidRPr="00577606" w:rsidR="00065A76" w:rsidP="5CCEE129" w:rsidRDefault="00065A76" w14:paraId="0FB78278" wp14:textId="25D1ABBE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35AC6835">
              <w:rPr/>
              <w:t>Opção de cadastrar Clientes/tutores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6030B4FE" wp14:textId="2D0573F1">
            <w:pPr>
              <w:pStyle w:val="Tabela"/>
            </w:pPr>
            <w:r w:rsidR="77ABC2BC">
              <w:rPr/>
              <w:t>Retangular</w:t>
            </w:r>
          </w:p>
          <w:p w:rsidRPr="00577606" w:rsidR="00065A76" w:rsidP="005D7F11" w:rsidRDefault="00065A76" w14:paraId="0562CB0E" wp14:textId="60EAD5D3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3F769A1B" wp14:textId="2C748400">
            <w:pPr>
              <w:pStyle w:val="Tabela"/>
            </w:pPr>
            <w:r w:rsidR="6AB895E1">
              <w:rPr/>
              <w:t>Elemento HTML</w:t>
            </w:r>
          </w:p>
          <w:p w:rsidRPr="00577606" w:rsidR="00065A76" w:rsidP="00A37183" w:rsidRDefault="00065A76" w14:paraId="3AFAEDFA" wp14:textId="22F70CA8">
            <w:pPr>
              <w:pStyle w:val="Tabela"/>
            </w:pPr>
            <w:r w:rsidR="6AB895E1">
              <w:rPr/>
              <w:t>(Clicável)</w:t>
            </w:r>
          </w:p>
          <w:p w:rsidRPr="00577606" w:rsidR="00065A76" w:rsidP="00A37183" w:rsidRDefault="00065A76" w14:paraId="34CE0A41" wp14:textId="6FBC6BC1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065A76" w:rsidP="5C9A5EFE" w:rsidRDefault="00065A76" w14:paraId="62EBF3C5" wp14:textId="36E575AD">
            <w:pPr>
              <w:pStyle w:val="Tabela"/>
              <w:suppressLineNumbers w:val="0"/>
              <w:bidi w:val="0"/>
            </w:pPr>
          </w:p>
        </w:tc>
      </w:tr>
      <w:tr xmlns:wp14="http://schemas.microsoft.com/office/word/2010/wordml" w:rsidRPr="00577606" w:rsidR="00065A76" w:rsidTr="5CCEE129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7AEFC61E">
            <w:pPr>
              <w:pStyle w:val="Tabela"/>
            </w:pPr>
            <w:r w:rsidR="35AC6835">
              <w:rPr/>
              <w:t>Gerenciar Estoque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07589DE2">
            <w:pPr>
              <w:pStyle w:val="Tabela"/>
            </w:pPr>
            <w:r w:rsidR="35AC6835">
              <w:rPr/>
              <w:t>Opção para adicionar produtos ou consultar estoque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4D008BD" wp14:textId="2D0573F1">
            <w:pPr>
              <w:pStyle w:val="Tabela"/>
            </w:pPr>
            <w:r w:rsidR="0ABE7976">
              <w:rPr/>
              <w:t>Retangular</w:t>
            </w:r>
          </w:p>
          <w:p w:rsidRPr="00577606" w:rsidR="00065A76" w:rsidP="00A37183" w:rsidRDefault="00065A76" w14:paraId="3FE9F23F" wp14:textId="4DAC676E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7BED9DD9" wp14:textId="2C748400">
            <w:pPr>
              <w:pStyle w:val="Tabela"/>
            </w:pPr>
            <w:r w:rsidR="1D106911">
              <w:rPr/>
              <w:t>Elemento HTML</w:t>
            </w:r>
          </w:p>
          <w:p w:rsidRPr="00577606" w:rsidR="00065A76" w:rsidP="00A37183" w:rsidRDefault="00065A76" w14:paraId="7537B727" wp14:textId="22F70CA8">
            <w:pPr>
              <w:pStyle w:val="Tabela"/>
            </w:pPr>
            <w:r w:rsidR="1D106911">
              <w:rPr/>
              <w:t>(Clicável)</w:t>
            </w:r>
          </w:p>
          <w:p w:rsidRPr="00577606" w:rsidR="00065A76" w:rsidP="00A37183" w:rsidRDefault="00065A76" w14:paraId="1F72F646" wp14:textId="678C57AE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5CCEE129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1AA9506D">
            <w:pPr>
              <w:pStyle w:val="Tabela"/>
            </w:pPr>
            <w:r w:rsidR="35AC6835">
              <w:rPr/>
              <w:t>Controle de Caixa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33292956">
            <w:pPr>
              <w:pStyle w:val="Tabela"/>
            </w:pPr>
            <w:r w:rsidR="35AC6835">
              <w:rPr/>
              <w:t>Opção para acessar a pagina de controle de caixa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657F706" wp14:textId="2D0573F1">
            <w:pPr>
              <w:pStyle w:val="Tabela"/>
            </w:pPr>
            <w:r w:rsidR="0ABE7976">
              <w:rPr/>
              <w:t>Retangular</w:t>
            </w:r>
          </w:p>
          <w:p w:rsidRPr="00577606" w:rsidR="00065A76" w:rsidP="00A37183" w:rsidRDefault="00065A76" w14:paraId="5043CB0F" wp14:textId="5DAA8528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4CBA6204" wp14:textId="2C748400">
            <w:pPr>
              <w:pStyle w:val="Tabela"/>
            </w:pPr>
            <w:r w:rsidR="1D106911">
              <w:rPr/>
              <w:t>Elemento HTML</w:t>
            </w:r>
          </w:p>
          <w:p w:rsidRPr="00577606" w:rsidR="00065A76" w:rsidP="00A37183" w:rsidRDefault="00065A76" w14:paraId="07459315" wp14:textId="5548DB05">
            <w:pPr>
              <w:pStyle w:val="Tabela"/>
            </w:pPr>
            <w:r w:rsidR="1D106911">
              <w:rPr/>
              <w:t>(Clicável)</w:t>
            </w:r>
          </w:p>
        </w:tc>
        <w:tc>
          <w:tcPr>
            <w:tcW w:w="1912" w:type="dxa"/>
            <w:tcMar/>
          </w:tcPr>
          <w:p w:rsidRPr="00577606" w:rsidR="005C5584" w:rsidP="00A37183" w:rsidRDefault="005C5584" w14:paraId="6537F28F" wp14:textId="17F51CF5">
            <w:pPr>
              <w:pStyle w:val="Tabela"/>
            </w:pPr>
          </w:p>
        </w:tc>
      </w:tr>
      <w:tr xmlns:wp14="http://schemas.microsoft.com/office/word/2010/wordml" w:rsidRPr="00577606" w:rsidR="00E20D5B" w:rsidTr="5CCEE129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50BBEAC2">
            <w:pPr>
              <w:pStyle w:val="Tabela"/>
            </w:pPr>
            <w:r w:rsidR="35AC6835">
              <w:rPr/>
              <w:t xml:space="preserve">Cadastrar novo usuário/funcionário </w:t>
            </w: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79993E9C">
            <w:pPr>
              <w:pStyle w:val="Tabela"/>
            </w:pPr>
            <w:r w:rsidR="35AC6835">
              <w:rPr/>
              <w:t xml:space="preserve">Opção para adicionar um </w:t>
            </w:r>
            <w:r w:rsidR="35AC6835">
              <w:rPr/>
              <w:t>novo</w:t>
            </w:r>
            <w:r w:rsidR="35AC6835">
              <w:rPr/>
              <w:t xml:space="preserve"> usuário do sistema</w:t>
            </w: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0737811" wp14:textId="2D0573F1">
            <w:pPr>
              <w:pStyle w:val="Tabela"/>
            </w:pPr>
            <w:r w:rsidR="5D0DE7C7">
              <w:rPr/>
              <w:t>Retangular</w:t>
            </w:r>
          </w:p>
          <w:p w:rsidRPr="00577606" w:rsidR="00E20D5B" w:rsidP="00A37183" w:rsidRDefault="00E20D5B" w14:paraId="637805D2" wp14:textId="3CC83710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5CCEE129" w:rsidRDefault="00E20D5B" w14:paraId="23DAB9D2" wp14:textId="2C748400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635DDB06">
              <w:rPr/>
              <w:t>Elemento HTML</w:t>
            </w:r>
          </w:p>
          <w:p w:rsidRPr="00577606" w:rsidR="00E20D5B" w:rsidP="5CCEE129" w:rsidRDefault="00E20D5B" w14:paraId="463F29E8" wp14:textId="2BDD9CA1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635DDB06">
              <w:rPr/>
              <w:t>(Clicável)</w:t>
            </w:r>
          </w:p>
        </w:tc>
        <w:tc>
          <w:tcPr>
            <w:tcW w:w="1912" w:type="dxa"/>
            <w:tcMar/>
          </w:tcPr>
          <w:p w:rsidRPr="00577606" w:rsidR="00E20D5B" w:rsidP="00A37183" w:rsidRDefault="00E20D5B" w14:paraId="3B7B4B86" wp14:textId="2D4EAF6B">
            <w:pPr>
              <w:pStyle w:val="Tabela"/>
            </w:pPr>
          </w:p>
        </w:tc>
      </w:tr>
      <w:tr xmlns:wp14="http://schemas.microsoft.com/office/word/2010/wordml" w:rsidRPr="00577606" w:rsidR="00E20D5B" w:rsidTr="5CCEE129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64C92520">
            <w:pPr>
              <w:pStyle w:val="Tabela"/>
            </w:pPr>
            <w:r w:rsidR="635DDB06">
              <w:rPr/>
              <w:t>Logo</w:t>
            </w: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41B34F98">
            <w:pPr>
              <w:pStyle w:val="Tabela"/>
            </w:pPr>
            <w:r w:rsidR="635DDB06">
              <w:rPr/>
              <w:t>Imagem autoral do PetShop</w:t>
            </w: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00A37183" w:rsidRDefault="00E20D5B" w14:paraId="7B8E2EDD" wp14:textId="72224894">
            <w:pPr>
              <w:pStyle w:val="Tabela"/>
            </w:pPr>
            <w:r w:rsidR="635DDB06">
              <w:rPr/>
              <w:t>Imagem</w:t>
            </w:r>
          </w:p>
          <w:p w:rsidRPr="00577606" w:rsidR="00E20D5B" w:rsidP="00A37183" w:rsidRDefault="00E20D5B" w14:paraId="66204FF1" wp14:textId="289336BA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E20D5B" w:rsidP="00A37183" w:rsidRDefault="00E20D5B" w14:paraId="2DBF0D7D" wp14:textId="637D299F">
            <w:pPr>
              <w:pStyle w:val="Tabela"/>
            </w:pPr>
            <w:r w:rsidR="635DDB06">
              <w:rPr/>
              <w:t>Pequena</w:t>
            </w:r>
          </w:p>
        </w:tc>
      </w:tr>
      <w:tr xmlns:wp14="http://schemas.microsoft.com/office/word/2010/wordml" w:rsidRPr="00577606" w:rsidR="004B6EB1" w:rsidTr="5CCEE129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29A2CFF4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CCEE129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CCEE129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5CCEE129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5CCEE129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0C84AAA4">
            <w:pPr>
              <w:pStyle w:val="Tabela"/>
            </w:pPr>
            <w:r w:rsidR="6DBB0E2B">
              <w:rPr/>
              <w:t>Horá</w:t>
            </w:r>
            <w:r w:rsidR="6DBB0E2B">
              <w:rPr/>
              <w:t>rios</w:t>
            </w:r>
            <w:r w:rsidR="6DBB0E2B">
              <w:rPr/>
              <w:t xml:space="preserve"> mar</w:t>
            </w:r>
            <w:r w:rsidR="6DBB0E2B">
              <w:rPr/>
              <w:t>cados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42C294EB">
            <w:pPr>
              <w:pStyle w:val="Tabela"/>
            </w:pPr>
            <w:r w:rsidR="6DBB0E2B">
              <w:rPr/>
              <w:t xml:space="preserve">Encaminhar o usuário para a página de gerenciamento de </w:t>
            </w:r>
            <w:r w:rsidR="6DBB0E2B">
              <w:rPr/>
              <w:t>horários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5CCEE129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5CCEE129" w:rsidP="5CCEE129" w:rsidRDefault="5CCEE129" w14:paraId="19EED961" w14:textId="77FBD01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CCEE129">
              <w:rPr/>
              <w:t>Vendas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17FCB07F">
            <w:pPr>
              <w:pStyle w:val="Tabela"/>
            </w:pPr>
            <w:r w:rsidR="2933C4B8">
              <w:rPr/>
              <w:t xml:space="preserve">Encaminhar o usuário para a </w:t>
            </w:r>
            <w:r w:rsidR="3F5B3C33">
              <w:rPr/>
              <w:t>página</w:t>
            </w:r>
            <w:r w:rsidR="2933C4B8">
              <w:rPr/>
              <w:t xml:space="preserve"> de venda de produtos/serviços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5CCEE129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5CCEE129" w:rsidP="5CCEE129" w:rsidRDefault="5CCEE129" w14:paraId="3A054597" w14:textId="43CF79B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CCEE129">
              <w:rPr/>
              <w:t>Cadastrar Tutor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66098608">
            <w:pPr>
              <w:pStyle w:val="Tabela"/>
            </w:pPr>
            <w:r w:rsidR="52A40290">
              <w:rPr/>
              <w:t xml:space="preserve">Encaminhar o usuário para a página de </w:t>
            </w:r>
            <w:r w:rsidR="3F2B01A8">
              <w:rPr/>
              <w:t>cadastro de tutores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5CCEE129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5CCEE129" w:rsidP="5CCEE129" w:rsidRDefault="5CCEE129" w14:paraId="76ACC024" w14:textId="7AEFC61E">
            <w:pPr>
              <w:pStyle w:val="Tabela"/>
            </w:pPr>
            <w:r w:rsidR="5CCEE129">
              <w:rPr/>
              <w:t>Gerenciar Estoque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29371144">
            <w:pPr>
              <w:pStyle w:val="Tabela"/>
            </w:pPr>
            <w:r w:rsidR="52A40290">
              <w:rPr/>
              <w:t xml:space="preserve">Encaminhar o usuário para a página de </w:t>
            </w:r>
            <w:r w:rsidR="6DE4C486">
              <w:rPr/>
              <w:t>gerenciamento de estoque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5CCEE129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5CCEE129" w:rsidP="5CCEE129" w:rsidRDefault="5CCEE129" w14:paraId="62A4CA96" w14:textId="1AA9506D">
            <w:pPr>
              <w:pStyle w:val="Tabela"/>
            </w:pPr>
            <w:r w:rsidR="5CCEE129">
              <w:rPr/>
              <w:t>Controle de Caixa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42E391FA">
            <w:pPr>
              <w:pStyle w:val="Tabela"/>
            </w:pPr>
            <w:r w:rsidR="5D001EEA">
              <w:rPr/>
              <w:t xml:space="preserve">Encaminhar o usuário para a página de </w:t>
            </w:r>
            <w:r w:rsidR="51B5A7A9">
              <w:rPr/>
              <w:t>controle de caixa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5CCEE129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7ADA63DA" w:rsidP="5CCEE129" w:rsidRDefault="7ADA63DA" w14:paraId="41450B25" w14:textId="5044F5E6">
            <w:pPr>
              <w:pStyle w:val="Tabela"/>
            </w:pPr>
            <w:r w:rsidR="7ADA63DA">
              <w:rPr/>
              <w:t>Gerenciar</w:t>
            </w:r>
            <w:r w:rsidR="5CCEE129">
              <w:rPr/>
              <w:t xml:space="preserve"> usuário</w:t>
            </w:r>
            <w:r w:rsidR="420C0A8F">
              <w:rPr/>
              <w:t>s</w:t>
            </w:r>
            <w:r w:rsidR="5CCEE129">
              <w:rPr/>
              <w:t>/funcionário</w:t>
            </w:r>
            <w:r w:rsidR="420C0A8F">
              <w:rPr/>
              <w:t>s</w:t>
            </w:r>
          </w:p>
        </w:tc>
        <w:tc>
          <w:tcPr>
            <w:tcW w:w="4111" w:type="dxa"/>
            <w:tcMar/>
          </w:tcPr>
          <w:p w:rsidRPr="00577606" w:rsidR="00CC3B6C" w:rsidP="5CCEE129" w:rsidRDefault="00CC3B6C" w14:paraId="5220BBB2" wp14:textId="3E5CD81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D001EEA">
              <w:rPr/>
              <w:t xml:space="preserve">Encaminhar o usuário para a página de </w:t>
            </w:r>
            <w:r w:rsidR="0A86306E">
              <w:rPr/>
              <w:t>cadastro</w:t>
            </w:r>
            <w:r w:rsidR="7A2DD800">
              <w:rPr/>
              <w:t>/exclusão</w:t>
            </w:r>
            <w:r w:rsidR="0A86306E">
              <w:rPr/>
              <w:t xml:space="preserve"> de </w:t>
            </w:r>
            <w:r w:rsidR="23274676">
              <w:rPr/>
              <w:t>usuários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CCEE129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CCEE129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CCEE129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EFCB9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1FACD1A"/>
    <w:rsid w:val="0356BFA3"/>
    <w:rsid w:val="040FB95F"/>
    <w:rsid w:val="042BDC7B"/>
    <w:rsid w:val="05326DDC"/>
    <w:rsid w:val="086A0E9E"/>
    <w:rsid w:val="09C80BCF"/>
    <w:rsid w:val="0A86306E"/>
    <w:rsid w:val="0ABE7976"/>
    <w:rsid w:val="0BCDB0C3"/>
    <w:rsid w:val="0BCDB0C3"/>
    <w:rsid w:val="0C824279"/>
    <w:rsid w:val="0E4B1892"/>
    <w:rsid w:val="0E5DA8BE"/>
    <w:rsid w:val="102C5F35"/>
    <w:rsid w:val="11858051"/>
    <w:rsid w:val="13663AF5"/>
    <w:rsid w:val="138BA91F"/>
    <w:rsid w:val="14AA5023"/>
    <w:rsid w:val="17818E8D"/>
    <w:rsid w:val="185AB0EA"/>
    <w:rsid w:val="19A1D1C2"/>
    <w:rsid w:val="19D3E8E2"/>
    <w:rsid w:val="1A225CB8"/>
    <w:rsid w:val="1A9D48A1"/>
    <w:rsid w:val="1AB92F4F"/>
    <w:rsid w:val="1ADCAFEA"/>
    <w:rsid w:val="1BBFC0B0"/>
    <w:rsid w:val="1D106911"/>
    <w:rsid w:val="1E961E47"/>
    <w:rsid w:val="1E9E715B"/>
    <w:rsid w:val="222F0234"/>
    <w:rsid w:val="22B53A6C"/>
    <w:rsid w:val="22BDC43D"/>
    <w:rsid w:val="22C380D2"/>
    <w:rsid w:val="23274676"/>
    <w:rsid w:val="232EBCF4"/>
    <w:rsid w:val="23844C45"/>
    <w:rsid w:val="24788289"/>
    <w:rsid w:val="27913560"/>
    <w:rsid w:val="28413054"/>
    <w:rsid w:val="290EE2E4"/>
    <w:rsid w:val="2933C4B8"/>
    <w:rsid w:val="2A475D79"/>
    <w:rsid w:val="2AC63AD9"/>
    <w:rsid w:val="304D1820"/>
    <w:rsid w:val="312A9B75"/>
    <w:rsid w:val="35A675B9"/>
    <w:rsid w:val="35AC6835"/>
    <w:rsid w:val="36B8E874"/>
    <w:rsid w:val="36ECA056"/>
    <w:rsid w:val="38991366"/>
    <w:rsid w:val="3A705800"/>
    <w:rsid w:val="3F2B01A8"/>
    <w:rsid w:val="3F5B3C33"/>
    <w:rsid w:val="420C0A8F"/>
    <w:rsid w:val="42F40C75"/>
    <w:rsid w:val="44500511"/>
    <w:rsid w:val="44A2F40E"/>
    <w:rsid w:val="455EB8BB"/>
    <w:rsid w:val="49C3CF1E"/>
    <w:rsid w:val="4C1AAC3A"/>
    <w:rsid w:val="4E4CA03A"/>
    <w:rsid w:val="4E4CA03A"/>
    <w:rsid w:val="51A8186B"/>
    <w:rsid w:val="51B5A7A9"/>
    <w:rsid w:val="51FD107C"/>
    <w:rsid w:val="52A40290"/>
    <w:rsid w:val="5420BD3F"/>
    <w:rsid w:val="54869645"/>
    <w:rsid w:val="558F5D4D"/>
    <w:rsid w:val="56CE57F7"/>
    <w:rsid w:val="56E29C1C"/>
    <w:rsid w:val="57BE3707"/>
    <w:rsid w:val="59B5CBB8"/>
    <w:rsid w:val="5A532730"/>
    <w:rsid w:val="5C26724F"/>
    <w:rsid w:val="5C9A5EFE"/>
    <w:rsid w:val="5CCEE129"/>
    <w:rsid w:val="5D001EEA"/>
    <w:rsid w:val="5D0DE7C7"/>
    <w:rsid w:val="5E36F9A8"/>
    <w:rsid w:val="5E50916B"/>
    <w:rsid w:val="5F982FFA"/>
    <w:rsid w:val="629CFDC6"/>
    <w:rsid w:val="6308D734"/>
    <w:rsid w:val="630A6ACB"/>
    <w:rsid w:val="635DDB06"/>
    <w:rsid w:val="643ECE8F"/>
    <w:rsid w:val="6463657A"/>
    <w:rsid w:val="64FD73A9"/>
    <w:rsid w:val="65DA9EF0"/>
    <w:rsid w:val="65E0846F"/>
    <w:rsid w:val="664077F6"/>
    <w:rsid w:val="6675C36F"/>
    <w:rsid w:val="672364B9"/>
    <w:rsid w:val="677C54D0"/>
    <w:rsid w:val="67B3C815"/>
    <w:rsid w:val="6A9ACD35"/>
    <w:rsid w:val="6AB895E1"/>
    <w:rsid w:val="6B42B79B"/>
    <w:rsid w:val="6B80BD23"/>
    <w:rsid w:val="6DBB0E2B"/>
    <w:rsid w:val="6DE4C486"/>
    <w:rsid w:val="6E4B89DB"/>
    <w:rsid w:val="6F154E41"/>
    <w:rsid w:val="721DAE3D"/>
    <w:rsid w:val="72AEA6CD"/>
    <w:rsid w:val="74DC1DB0"/>
    <w:rsid w:val="75CCF8C4"/>
    <w:rsid w:val="75DD7FDC"/>
    <w:rsid w:val="76B55515"/>
    <w:rsid w:val="77ABC2BC"/>
    <w:rsid w:val="78081246"/>
    <w:rsid w:val="7A2DD800"/>
    <w:rsid w:val="7ADA63DA"/>
    <w:rsid w:val="7CC9C21B"/>
    <w:rsid w:val="7DA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1133</revision>
  <lastPrinted>1601-01-01T00:00:00.0000000Z</lastPrinted>
  <dcterms:created xsi:type="dcterms:W3CDTF">2024-03-11T15:48:00.0000000Z</dcterms:created>
  <dcterms:modified xsi:type="dcterms:W3CDTF">2024-03-11T17:59:51.9484718Z</dcterms:modified>
</coreProperties>
</file>