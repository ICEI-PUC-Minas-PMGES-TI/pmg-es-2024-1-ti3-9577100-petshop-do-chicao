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00F46CBE" w:rsidRDefault="00065A76" w14:paraId="319DE2FC" wp14:textId="7199362F">
      <w:pPr>
        <w:pStyle w:val="Ttulo5"/>
        <w:keepLines w:val="1"/>
        <w:rPr>
          <w:rFonts w:ascii="Times New Roman" w:hAnsi="Times New Roman"/>
        </w:rPr>
      </w:pPr>
      <w:bookmarkStart w:name="_Toc254818273" w:id="3"/>
      <w:bookmarkEnd w:id="0"/>
      <w:bookmarkEnd w:id="1"/>
      <w:bookmarkEnd w:id="2"/>
      <w:r w:rsidRPr="50D79A55" w:rsidR="00065A76">
        <w:rPr>
          <w:rFonts w:ascii="Times New Roman" w:hAnsi="Times New Roman"/>
        </w:rPr>
        <w:t xml:space="preserve">Interface de usuário </w:t>
      </w:r>
      <w:r w:rsidRPr="50D79A55" w:rsidR="27913560">
        <w:rPr>
          <w:rFonts w:ascii="Times New Roman" w:hAnsi="Times New Roman"/>
        </w:rPr>
        <w:t xml:space="preserve">- </w:t>
      </w:r>
      <w:r w:rsidRPr="50D79A55" w:rsidR="0FD49547">
        <w:rPr>
          <w:rFonts w:ascii="Times New Roman" w:hAnsi="Times New Roman"/>
        </w:rPr>
        <w:t>Novo Horário</w:t>
      </w:r>
      <w:bookmarkEnd w:id="3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:rsidTr="0A61781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  <w:tcMar/>
          </w:tcPr>
          <w:p w:rsidRPr="00577606" w:rsidR="00065A76" w:rsidP="00A37183" w:rsidRDefault="00F46CBE" w14:paraId="29887DBA" wp14:textId="29A3999E">
            <w:pPr>
              <w:pStyle w:val="Tabela"/>
            </w:pPr>
            <w:r w:rsidR="21587874">
              <w:drawing>
                <wp:inline xmlns:wp14="http://schemas.microsoft.com/office/word/2010/wordprocessingDrawing" wp14:editId="239D167C" wp14:anchorId="30F0BBC5">
                  <wp:extent cx="5800725" cy="2933700"/>
                  <wp:effectExtent l="0" t="0" r="0" b="0"/>
                  <wp:docPr id="17850148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1074459586c486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0A617816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00A37183" w:rsidRDefault="00AD49AE" w14:paraId="6A05A809" wp14:textId="36FBFAF1">
            <w:pPr>
              <w:pStyle w:val="Tabela"/>
            </w:pPr>
            <w:r w:rsidR="224F76B6">
              <w:drawing>
                <wp:inline xmlns:wp14="http://schemas.microsoft.com/office/word/2010/wordprocessingDrawing" wp14:editId="1FF3C8E3" wp14:anchorId="2B2F7D02">
                  <wp:extent cx="5762626" cy="2924175"/>
                  <wp:effectExtent l="0" t="0" r="0" b="0"/>
                  <wp:docPr id="265088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7cdeecf2073453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6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191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1065"/>
        <w:gridCol w:w="1912"/>
      </w:tblGrid>
      <w:tr xmlns:wp14="http://schemas.microsoft.com/office/word/2010/wordml" w:rsidRPr="00577606" w:rsidR="00065A76" w:rsidTr="0A617816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065A76" w:rsidP="00C92E3A" w:rsidRDefault="00065A76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065A76" w:rsidP="00C92E3A" w:rsidRDefault="00065A76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065A76" w:rsidP="00C92E3A" w:rsidRDefault="00065A76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  <w:tcMar/>
          </w:tcPr>
          <w:p w:rsidRPr="00577606" w:rsidR="00065A76" w:rsidP="00C92E3A" w:rsidRDefault="00065A76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  <w:tcMar/>
          </w:tcPr>
          <w:p w:rsidRPr="00577606" w:rsidR="00065A76" w:rsidP="00C92E3A" w:rsidRDefault="00065A76" w14:paraId="656C898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1065" w:type="dxa"/>
            <w:tcMar/>
          </w:tcPr>
          <w:p w:rsidRPr="00577606" w:rsidR="00065A76" w:rsidP="00C92E3A" w:rsidRDefault="00065A76" w14:paraId="7444BE6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12" w:type="dxa"/>
            <w:tcMar/>
          </w:tcPr>
          <w:p w:rsidRPr="00577606" w:rsidR="00065A76" w:rsidP="00C92E3A" w:rsidRDefault="00065A76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0A617816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A617816" w:rsidRDefault="00065A76" w14:paraId="0D0B940D" wp14:textId="79C9EE2C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11925FF3">
              <w:rPr/>
              <w:t>Serviço</w:t>
            </w:r>
          </w:p>
        </w:tc>
        <w:tc>
          <w:tcPr>
            <w:tcW w:w="1315" w:type="dxa"/>
            <w:tcMar/>
          </w:tcPr>
          <w:p w:rsidRPr="00577606" w:rsidR="00065A76" w:rsidP="0A617816" w:rsidRDefault="00065A76" w14:paraId="0E27B00A" wp14:textId="1894F802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FE9A7B6">
              <w:rPr/>
              <w:t>Serviço a ser marcado;</w:t>
            </w:r>
          </w:p>
        </w:tc>
        <w:tc>
          <w:tcPr>
            <w:tcW w:w="1134" w:type="dxa"/>
            <w:tcMar/>
          </w:tcPr>
          <w:p w:rsidRPr="00577606" w:rsidR="00065A76" w:rsidP="50D79A55" w:rsidRDefault="00065A76" w14:paraId="3629FDF7" wp14:textId="348A309C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249276D4">
              <w:rPr/>
              <w:t>Opções do Banco de Dados</w:t>
            </w:r>
          </w:p>
          <w:p w:rsidRPr="00577606" w:rsidR="00065A76" w:rsidP="50D79A55" w:rsidRDefault="00065A76" w14:paraId="60061E4C" wp14:textId="449737E4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  <w:tc>
          <w:tcPr>
            <w:tcW w:w="1275" w:type="dxa"/>
            <w:tcMar/>
          </w:tcPr>
          <w:p w:rsidRPr="00577606" w:rsidR="00065A76" w:rsidP="0A617816" w:rsidRDefault="00065A76" w14:paraId="44EAFD9C" wp14:textId="7C75DE5C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9DDF12C">
              <w:rPr/>
              <w:t>String</w:t>
            </w:r>
          </w:p>
        </w:tc>
        <w:tc>
          <w:tcPr>
            <w:tcW w:w="1065" w:type="dxa"/>
            <w:tcMar/>
          </w:tcPr>
          <w:p w:rsidRPr="00577606" w:rsidR="00065A76" w:rsidP="0A617816" w:rsidRDefault="00065A76" w14:paraId="4B94D5A5" wp14:textId="438227E8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49C0460">
              <w:rPr/>
              <w:t>Alfanúmerico</w:t>
            </w:r>
          </w:p>
        </w:tc>
        <w:tc>
          <w:tcPr>
            <w:tcW w:w="1912" w:type="dxa"/>
            <w:tcMar/>
          </w:tcPr>
          <w:p w:rsidRPr="00577606" w:rsidR="005C5584" w:rsidP="00A37183" w:rsidRDefault="005C5584" w14:paraId="3DEEC669" wp14:textId="383142DA">
            <w:pPr>
              <w:pStyle w:val="Tabela"/>
            </w:pPr>
            <w:r w:rsidR="11B52DED">
              <w:rPr/>
              <w:t>Estar cadastrado no Banco de Dados</w:t>
            </w:r>
          </w:p>
        </w:tc>
      </w:tr>
      <w:tr xmlns:wp14="http://schemas.microsoft.com/office/word/2010/wordml" w:rsidRPr="00577606" w:rsidR="00065A76" w:rsidTr="0A617816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45FB0818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A617816" w:rsidRDefault="00065A76" w14:paraId="049F31CB" wp14:textId="43053003">
            <w:pPr>
              <w:pStyle w:val="Tabela"/>
              <w:suppressLineNumbers w:val="0"/>
              <w:spacing w:before="40" w:beforeAutospacing="off" w:after="40" w:afterAutospacing="off" w:line="259" w:lineRule="auto"/>
              <w:ind w:left="0" w:right="0"/>
              <w:jc w:val="left"/>
            </w:pPr>
            <w:r w:rsidR="2FBA7167">
              <w:rPr/>
              <w:t>Cliente</w:t>
            </w:r>
          </w:p>
        </w:tc>
        <w:tc>
          <w:tcPr>
            <w:tcW w:w="1315" w:type="dxa"/>
            <w:tcMar/>
          </w:tcPr>
          <w:p w:rsidRPr="00577606" w:rsidR="00065A76" w:rsidP="0A617816" w:rsidRDefault="00065A76" w14:paraId="53128261" wp14:textId="00ABFC45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285E3D26">
              <w:rPr/>
              <w:t>Tutor que será atendido;</w:t>
            </w:r>
          </w:p>
        </w:tc>
        <w:tc>
          <w:tcPr>
            <w:tcW w:w="1134" w:type="dxa"/>
            <w:tcMar/>
          </w:tcPr>
          <w:p w:rsidRPr="00577606" w:rsidR="00065A76" w:rsidP="50D79A55" w:rsidRDefault="00065A76" w14:paraId="0C69F60D" wp14:textId="348A309C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585CC05C">
              <w:rPr/>
              <w:t>Opções do Banco de Dados</w:t>
            </w:r>
          </w:p>
          <w:p w:rsidRPr="00577606" w:rsidR="00065A76" w:rsidP="50D79A55" w:rsidRDefault="00065A76" w14:paraId="62486C05" wp14:textId="4111D460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  <w:tc>
          <w:tcPr>
            <w:tcW w:w="1275" w:type="dxa"/>
            <w:tcMar/>
          </w:tcPr>
          <w:p w:rsidRPr="00577606" w:rsidR="00065A76" w:rsidP="0A617816" w:rsidRDefault="00065A76" w14:paraId="4101652C" wp14:textId="11D89A52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E0600AA">
              <w:rPr/>
              <w:t>String</w:t>
            </w:r>
          </w:p>
        </w:tc>
        <w:tc>
          <w:tcPr>
            <w:tcW w:w="1065" w:type="dxa"/>
            <w:tcMar/>
          </w:tcPr>
          <w:p w:rsidRPr="00577606" w:rsidR="00065A76" w:rsidP="0A617816" w:rsidRDefault="00065A76" w14:paraId="4B99056E" wp14:textId="49AF03BB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50E691F4">
              <w:rPr/>
              <w:t>Alfanúmerico</w:t>
            </w:r>
          </w:p>
        </w:tc>
        <w:tc>
          <w:tcPr>
            <w:tcW w:w="1912" w:type="dxa"/>
            <w:tcMar/>
          </w:tcPr>
          <w:p w:rsidRPr="00577606" w:rsidR="00065A76" w:rsidP="0A617816" w:rsidRDefault="00065A76" w14:paraId="5723653F" wp14:textId="76F93CA1">
            <w:pPr>
              <w:pStyle w:val="Tabela"/>
              <w:suppressLineNumbers w:val="0"/>
              <w:spacing w:before="40" w:beforeAutospacing="off" w:after="40" w:afterAutospacing="off" w:line="259" w:lineRule="auto"/>
              <w:ind/>
            </w:pPr>
            <w:r w:rsidR="029B6086">
              <w:rPr/>
              <w:t>Estar cadastrado no Banco de Dados</w:t>
            </w:r>
          </w:p>
          <w:p w:rsidRPr="00577606" w:rsidR="00065A76" w:rsidP="5C9A5EFE" w:rsidRDefault="00065A76" w14:paraId="1299C43A" wp14:textId="2ACFA875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</w:tr>
      <w:tr xmlns:wp14="http://schemas.microsoft.com/office/word/2010/wordml" w:rsidRPr="00577606" w:rsidR="00065A76" w:rsidTr="0A617816" w14:paraId="4DDBEF0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3461D779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A617816" w:rsidRDefault="00065A76" w14:paraId="3CF2D8B6" wp14:textId="6F2BEABD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4A6DD56B">
              <w:rPr/>
              <w:t>Pet</w:t>
            </w:r>
          </w:p>
        </w:tc>
        <w:tc>
          <w:tcPr>
            <w:tcW w:w="1315" w:type="dxa"/>
            <w:tcMar/>
          </w:tcPr>
          <w:p w:rsidRPr="00577606" w:rsidR="00065A76" w:rsidP="0A617816" w:rsidRDefault="00065A76" w14:paraId="0FB78278" wp14:textId="7E3810D4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2180AE60">
              <w:rPr/>
              <w:t>Pet que receberá o atendimento;</w:t>
            </w:r>
          </w:p>
        </w:tc>
        <w:tc>
          <w:tcPr>
            <w:tcW w:w="1134" w:type="dxa"/>
            <w:tcMar/>
          </w:tcPr>
          <w:p w:rsidRPr="00577606" w:rsidR="00065A76" w:rsidP="50D79A55" w:rsidRDefault="00065A76" w14:paraId="1FC39945" wp14:textId="348A309C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5A79767B">
              <w:rPr/>
              <w:t>Opções do Banco de Dados</w:t>
            </w:r>
          </w:p>
        </w:tc>
        <w:tc>
          <w:tcPr>
            <w:tcW w:w="1275" w:type="dxa"/>
            <w:tcMar/>
          </w:tcPr>
          <w:p w:rsidRPr="00577606" w:rsidR="00065A76" w:rsidP="005D7F11" w:rsidRDefault="00065A76" w14:paraId="0562CB0E" wp14:textId="6B4C11CF">
            <w:pPr>
              <w:pStyle w:val="Tabela"/>
            </w:pPr>
            <w:r w:rsidR="4835AE2F">
              <w:rPr/>
              <w:t>String</w:t>
            </w:r>
          </w:p>
        </w:tc>
        <w:tc>
          <w:tcPr>
            <w:tcW w:w="1065" w:type="dxa"/>
            <w:tcMar/>
          </w:tcPr>
          <w:p w:rsidRPr="00577606" w:rsidR="00065A76" w:rsidP="0A617816" w:rsidRDefault="00065A76" w14:paraId="605D70D8" wp14:textId="49AF03BB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0F746145">
              <w:rPr/>
              <w:t>Alfanúmerico</w:t>
            </w:r>
          </w:p>
          <w:p w:rsidRPr="00577606" w:rsidR="00065A76" w:rsidP="00A37183" w:rsidRDefault="00065A76" w14:paraId="34CE0A41" wp14:textId="4C735817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065A76" w:rsidP="5C9A5EFE" w:rsidRDefault="00065A76" w14:paraId="62EBF3C5" wp14:textId="1F5CAE5A">
            <w:pPr>
              <w:pStyle w:val="Tabela"/>
              <w:suppressLineNumbers w:val="0"/>
              <w:bidi w:val="0"/>
            </w:pPr>
            <w:r w:rsidR="7A6EF69D">
              <w:rPr/>
              <w:t>E</w:t>
            </w:r>
            <w:r w:rsidR="058A343E">
              <w:rPr/>
              <w:t xml:space="preserve">star cadastrado </w:t>
            </w:r>
            <w:r w:rsidR="7A6EF69D">
              <w:rPr/>
              <w:t xml:space="preserve">no Banco de </w:t>
            </w:r>
            <w:r w:rsidR="620CC6CE">
              <w:rPr/>
              <w:t>D</w:t>
            </w:r>
            <w:r w:rsidR="7A6EF69D">
              <w:rPr/>
              <w:t>ados</w:t>
            </w:r>
          </w:p>
        </w:tc>
      </w:tr>
      <w:tr xmlns:wp14="http://schemas.microsoft.com/office/word/2010/wordml" w:rsidRPr="00577606" w:rsidR="00065A76" w:rsidTr="0A617816" w14:paraId="6D98A1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2946DB82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A617816" w:rsidRDefault="00065A76" w14:paraId="5997CC1D" wp14:textId="3E5884A5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063668A9">
              <w:rPr/>
              <w:t>Data</w:t>
            </w:r>
            <w:r w:rsidR="0D900171">
              <w:rPr/>
              <w:t>/Hora</w:t>
            </w:r>
          </w:p>
        </w:tc>
        <w:tc>
          <w:tcPr>
            <w:tcW w:w="1315" w:type="dxa"/>
            <w:tcMar/>
          </w:tcPr>
          <w:p w:rsidRPr="00577606" w:rsidR="00065A76" w:rsidP="0A617816" w:rsidRDefault="00065A76" w14:paraId="110FFD37" wp14:textId="2F51A0A3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0D900171">
              <w:rPr/>
              <w:t>Data e Hora do atendimento</w:t>
            </w:r>
          </w:p>
        </w:tc>
        <w:tc>
          <w:tcPr>
            <w:tcW w:w="1134" w:type="dxa"/>
            <w:tcMar/>
          </w:tcPr>
          <w:p w:rsidRPr="00577606" w:rsidR="00065A76" w:rsidP="50D79A55" w:rsidRDefault="00065A76" w14:paraId="6B699379" wp14:textId="114E9AB4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3FE9F23F" wp14:textId="084C5B70">
            <w:pPr>
              <w:pStyle w:val="Tabela"/>
            </w:pPr>
            <w:r w:rsidR="7B7D639E">
              <w:rPr/>
              <w:t>String</w:t>
            </w:r>
          </w:p>
        </w:tc>
        <w:tc>
          <w:tcPr>
            <w:tcW w:w="1065" w:type="dxa"/>
            <w:tcMar/>
          </w:tcPr>
          <w:p w:rsidRPr="00577606" w:rsidR="00065A76" w:rsidP="0A617816" w:rsidRDefault="00065A76" w14:paraId="3F0B57A3" wp14:textId="49AF03BB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111BD42B">
              <w:rPr/>
              <w:t>Alfanúmerico</w:t>
            </w:r>
          </w:p>
          <w:p w:rsidRPr="00577606" w:rsidR="00065A76" w:rsidP="0A617816" w:rsidRDefault="00065A76" w14:paraId="1F72F646" wp14:textId="7850B7B3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  <w:tc>
          <w:tcPr>
            <w:tcW w:w="1912" w:type="dxa"/>
            <w:tcMar/>
          </w:tcPr>
          <w:p w:rsidRPr="00577606" w:rsidR="00065A76" w:rsidP="00A37183" w:rsidRDefault="00065A76" w14:paraId="08CE6F91" wp14:textId="4B27227C">
            <w:pPr>
              <w:pStyle w:val="Tabela"/>
            </w:pPr>
            <w:r w:rsidR="54BE3AC8">
              <w:rPr/>
              <w:t>Ser Válido;</w:t>
            </w:r>
          </w:p>
        </w:tc>
      </w:tr>
      <w:tr xmlns:wp14="http://schemas.microsoft.com/office/word/2010/wordml" w:rsidRPr="00577606" w:rsidR="00065A76" w:rsidTr="0A617816" w14:paraId="61CDCEAD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6BB9E253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23DE523C" wp14:textId="37A061C0">
            <w:pPr>
              <w:pStyle w:val="Tabela"/>
            </w:pPr>
            <w:r w:rsidR="7711F082">
              <w:rPr/>
              <w:t>Observações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52E56223" wp14:textId="1811B486">
            <w:pPr>
              <w:pStyle w:val="Tabela"/>
            </w:pPr>
            <w:r w:rsidR="176AD6D8">
              <w:rPr/>
              <w:t>Dados adicionais do atendimento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07547A01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5043CB0F" wp14:textId="704FBF69">
            <w:pPr>
              <w:pStyle w:val="Tabela"/>
            </w:pPr>
            <w:r w:rsidR="4F95213E">
              <w:rPr/>
              <w:t>String</w:t>
            </w:r>
          </w:p>
        </w:tc>
        <w:tc>
          <w:tcPr>
            <w:tcW w:w="1065" w:type="dxa"/>
            <w:tcMar/>
          </w:tcPr>
          <w:p w:rsidRPr="00577606" w:rsidR="00065A76" w:rsidP="0A617816" w:rsidRDefault="00065A76" w14:paraId="36F27831" wp14:textId="49AF03BB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34669073">
              <w:rPr/>
              <w:t>Alfanúmerico</w:t>
            </w:r>
          </w:p>
          <w:p w:rsidRPr="00577606" w:rsidR="00065A76" w:rsidP="0A617816" w:rsidRDefault="00065A76" w14:paraId="07459315" wp14:textId="604FA896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  <w:tc>
          <w:tcPr>
            <w:tcW w:w="1912" w:type="dxa"/>
            <w:tcMar/>
          </w:tcPr>
          <w:p w:rsidRPr="00577606" w:rsidR="005C5584" w:rsidP="00A37183" w:rsidRDefault="005C5584" w14:paraId="6537F28F" wp14:textId="70798124">
            <w:pPr>
              <w:pStyle w:val="Tabela"/>
            </w:pPr>
            <w:r w:rsidR="5049D2BF">
              <w:rPr/>
              <w:t>Ser Válido;</w:t>
            </w:r>
          </w:p>
        </w:tc>
      </w:tr>
      <w:tr xmlns:wp14="http://schemas.microsoft.com/office/word/2010/wordml" w:rsidRPr="00577606" w:rsidR="00E20D5B" w:rsidTr="0A617816" w14:paraId="6DFB9E2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70DF9E5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44E871BC" wp14:textId="0438FD74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E20D5B" w:rsidP="00A37183" w:rsidRDefault="00E20D5B" w14:paraId="144A5D23" wp14:textId="1A0D2868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E20D5B" w:rsidP="00A37183" w:rsidRDefault="00E20D5B" w14:paraId="738610EB" wp14:textId="455A36BC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637805D2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E20D5B" w:rsidP="5C9A5EFE" w:rsidRDefault="00E20D5B" w14:paraId="463F29E8" wp14:textId="5F73112D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  <w:tc>
          <w:tcPr>
            <w:tcW w:w="1912" w:type="dxa"/>
            <w:tcMar/>
          </w:tcPr>
          <w:p w:rsidRPr="00577606" w:rsidR="00E20D5B" w:rsidP="00A37183" w:rsidRDefault="00E20D5B" w14:paraId="3B7B4B86" wp14:textId="32B81A44">
            <w:pPr>
              <w:pStyle w:val="Tabela"/>
            </w:pPr>
          </w:p>
        </w:tc>
      </w:tr>
      <w:tr xmlns:wp14="http://schemas.microsoft.com/office/word/2010/wordml" w:rsidRPr="00577606" w:rsidR="00E20D5B" w:rsidTr="0A617816" w14:paraId="3A0FF5F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5630AD6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61829076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E20D5B" w:rsidP="00A37183" w:rsidRDefault="00E20D5B" w14:paraId="2BA226A1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E20D5B" w:rsidP="00A37183" w:rsidRDefault="00E20D5B" w14:paraId="17AD93B2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0DE4B5B7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E20D5B" w:rsidP="00A37183" w:rsidRDefault="00E20D5B" w14:paraId="66204FF1" wp14:textId="77777777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E20D5B" w:rsidP="00A37183" w:rsidRDefault="00E20D5B" w14:paraId="2DBF0D7D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0A617816" w14:paraId="6B62F1B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2F2C34E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680A4E5D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9219836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296FEF7D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CC4D4C" w:rsidRDefault="004B6EB1" w14:paraId="7194DBDC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4B6EB1" w:rsidP="00A37183" w:rsidRDefault="004B6EB1" w14:paraId="769D0D3C" wp14:textId="77777777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4B6EB1" w:rsidP="00A37183" w:rsidRDefault="004B6EB1" w14:paraId="54CD245A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0A617816" w14:paraId="1231BE6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36FEB5B0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30D7AA69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7196D064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34FF1C98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6D072C0D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4B6EB1" w:rsidP="00A37183" w:rsidRDefault="004B6EB1" w14:paraId="48A21919" wp14:textId="77777777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4B6EB1" w:rsidP="00A37183" w:rsidRDefault="004B6EB1" w14:paraId="6BD18F9B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0A617816" w14:paraId="238601F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F3CABC7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5B08B5D1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6DEB4AB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0AD9C6F4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4B1F511A" wp14:textId="77777777">
            <w:pPr>
              <w:pStyle w:val="Tabela"/>
            </w:pPr>
          </w:p>
        </w:tc>
        <w:tc>
          <w:tcPr>
            <w:tcW w:w="1065" w:type="dxa"/>
            <w:tcMar/>
          </w:tcPr>
          <w:p w:rsidRPr="00577606" w:rsidR="004B6EB1" w:rsidP="00A37183" w:rsidRDefault="004B6EB1" w14:paraId="65F9C3DC" wp14:textId="77777777">
            <w:pPr>
              <w:pStyle w:val="Tabela"/>
            </w:pPr>
          </w:p>
        </w:tc>
        <w:tc>
          <w:tcPr>
            <w:tcW w:w="1912" w:type="dxa"/>
            <w:tcMar/>
          </w:tcPr>
          <w:p w:rsidRPr="00577606" w:rsidR="004B6EB1" w:rsidP="00A37183" w:rsidRDefault="004B6EB1" w14:paraId="5023141B" wp14:textId="77777777">
            <w:pPr>
              <w:pStyle w:val="Tabela"/>
            </w:pPr>
          </w:p>
        </w:tc>
      </w:tr>
    </w:tbl>
    <w:p xmlns:wp14="http://schemas.microsoft.com/office/word/2010/wordml" w:rsidRPr="00577606" w:rsidR="00065A76" w:rsidP="00A37183" w:rsidRDefault="00065A76" w14:paraId="1F3B140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0A617816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0A617816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A617816" w:rsidRDefault="00EA7AD4" w14:paraId="1A965116" wp14:textId="456F6E10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1C436D4A">
              <w:rPr/>
              <w:t>Realizar Agendamento</w:t>
            </w:r>
          </w:p>
        </w:tc>
        <w:tc>
          <w:tcPr>
            <w:tcW w:w="4111" w:type="dxa"/>
            <w:tcMar/>
          </w:tcPr>
          <w:p w:rsidRPr="00577606" w:rsidR="00EA7AD4" w:rsidP="50D79A55" w:rsidRDefault="00EA7AD4" w14:paraId="7DF4E37C" wp14:textId="5137263F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41957748">
              <w:rPr/>
              <w:t>O Horário marcado e suas informações complementares, caso sejam válidos, serão armazenados no Banco de Dados e irão ser exibidos na aba principal de “Agendamentos”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45EA9283">
            <w:pPr>
              <w:pStyle w:val="Tabela"/>
            </w:pPr>
            <w:r w:rsidR="0E4C8DF5">
              <w:rPr/>
              <w:t>Todos os dados serem válidos</w:t>
            </w:r>
          </w:p>
        </w:tc>
      </w:tr>
      <w:tr xmlns:wp14="http://schemas.microsoft.com/office/word/2010/wordml" w:rsidRPr="00577606" w:rsidR="00EA7AD4" w:rsidTr="0A617816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A617816" w:rsidRDefault="00EA7AD4" w14:paraId="722B00AE" wp14:textId="0B51967C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3B1BF5E3">
              <w:rPr/>
              <w:t>Deletar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42C6D796" wp14:textId="227CA397">
            <w:pPr>
              <w:pStyle w:val="Tabela"/>
            </w:pPr>
            <w:r w:rsidR="2F143536">
              <w:rPr/>
              <w:t>Todos os dados inseridos serão ignorados e o usuário será levado de volta à aba de “Agendamentos” sem qualquer mudança no Banco de Dados.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6E1831B3" wp14:textId="5211D73F">
            <w:pPr>
              <w:pStyle w:val="Tabela"/>
            </w:pPr>
            <w:r w:rsidR="403119F4">
              <w:rPr/>
              <w:t>Nenhuma</w:t>
            </w:r>
          </w:p>
        </w:tc>
      </w:tr>
      <w:tr xmlns:wp14="http://schemas.microsoft.com/office/word/2010/wordml" w:rsidRPr="00577606" w:rsidR="00EA7AD4" w:rsidTr="0A617816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DE403A5" wp14:textId="215311F5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62431CDC" wp14:textId="0F29FD8E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0A617816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384BA73E" wp14:textId="76A0571C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31ADC" w:rsidP="00A37183" w:rsidRDefault="00E31ADC" w14:paraId="34B3F2EB" wp14:textId="2021FFE9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31ADC" w:rsidP="00A37183" w:rsidRDefault="00E31AD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0A617816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4F904CB7" wp14:textId="78418BD5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FE2D3D" w:rsidP="00A37183" w:rsidRDefault="00FE2D3D" w14:paraId="06971CD3" wp14:textId="539C0422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FE2D3D" w:rsidP="00A37183" w:rsidRDefault="00FE2D3D" w14:paraId="2A1F701D" wp14:textId="341831FC">
            <w:pPr>
              <w:pStyle w:val="Tabela"/>
            </w:pPr>
          </w:p>
        </w:tc>
      </w:tr>
      <w:tr xmlns:wp14="http://schemas.microsoft.com/office/word/2010/wordml" w:rsidRPr="00577606" w:rsidR="00CC3B6C" w:rsidTr="0A617816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CC3B6C" w:rsidP="00A37183" w:rsidRDefault="00CC3B6C" w14:paraId="5B95CD12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CC3B6C" w:rsidP="00A37183" w:rsidRDefault="00CC3B6C" w14:paraId="5220BBB2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CC3B6C" w:rsidP="00A37183" w:rsidRDefault="00CC3B6C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0A617816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0A4F7224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390AF8" w:rsidRDefault="00EA7AD4" w14:paraId="5AE48A43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0A617816" w14:paraId="50F40DE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7A522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07DCDA8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450EA2D7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3DD355C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0A617816" w14:paraId="1A81F0B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17AAFB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6EE48EE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5C5584" w:rsidP="00A37183" w:rsidRDefault="005C5584" w14:paraId="2908EB2C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121FD38A" wp14:textId="77777777">
            <w:pPr>
              <w:pStyle w:val="Tabela"/>
            </w:pPr>
          </w:p>
        </w:tc>
      </w:tr>
    </w:tbl>
    <w:p xmlns:wp14="http://schemas.microsoft.com/office/word/2010/wordml" w:rsidRPr="00980576" w:rsidR="00FA5BCD" w:rsidP="00A06049" w:rsidRDefault="00FA5BCD" w14:paraId="1FE2DD96" wp14:textId="77777777">
      <w:pPr>
        <w:pStyle w:val="Ttulo5"/>
        <w:numPr>
          <w:ilvl w:val="0"/>
          <w:numId w:val="0"/>
        </w:numPr>
        <w:rPr>
          <w:rFonts w:ascii="Times New Roman" w:hAnsi="Times New Roman"/>
          <w:b w:val="0"/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0" w:right="720" w:bottom="720" w:left="720" w:header="709" w:footer="709" w:gutter="0"/>
      <w:cols w:space="720"/>
      <w:titlePg/>
      <w:headerReference w:type="first" r:id="Re5c84610fcd94319"/>
      <w:footerReference w:type="first" r:id="R57dd382466844df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A34A6" w:rsidRDefault="00FA34A6" w14:paraId="27357532" wp14:textId="77777777">
      <w:r>
        <w:separator/>
      </w:r>
    </w:p>
  </w:endnote>
  <w:endnote w:type="continuationSeparator" w:id="0">
    <w:p xmlns:wp14="http://schemas.microsoft.com/office/word/2010/wordml" w:rsidR="00FA34A6" w:rsidRDefault="00FA34A6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20243A63">
      <w:trPr>
        <w:trHeight w:val="300"/>
      </w:trPr>
      <w:tc>
        <w:tcPr>
          <w:tcW w:w="2770" w:type="dxa"/>
          <w:tcMar/>
        </w:tcPr>
        <w:p w:rsidR="5C9A5EFE" w:rsidP="5C9A5EFE" w:rsidRDefault="5C9A5EFE" w14:paraId="2EF16516" w14:textId="639AA4DA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23EAD28A" w14:textId="1347F069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110E246" w14:textId="559641C8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41A277C3" w14:textId="56FA19C4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A34A6" w:rsidRDefault="00FA34A6" w14:paraId="4BDB5498" wp14:textId="77777777">
      <w:r>
        <w:separator/>
      </w:r>
    </w:p>
  </w:footnote>
  <w:footnote w:type="continuationSeparator" w:id="0">
    <w:p xmlns:wp14="http://schemas.microsoft.com/office/word/2010/wordml" w:rsidR="00FA34A6" w:rsidRDefault="00FA34A6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D327C" w:rsidR="00E63E4A" w:rsidRDefault="00F46CBE" w14:paraId="62A90509" wp14:textId="77777777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71B3A9DC">
      <w:trPr>
        <w:trHeight w:val="300"/>
      </w:trPr>
      <w:tc>
        <w:tcPr>
          <w:tcW w:w="2770" w:type="dxa"/>
          <w:tcMar/>
        </w:tcPr>
        <w:p w:rsidR="5C9A5EFE" w:rsidP="5C9A5EFE" w:rsidRDefault="5C9A5EFE" w14:paraId="7030F80A" w14:textId="345BE66C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10E1C57D" w14:textId="17F06C3C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85B572C" w14:textId="1A425D37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6462222E" w14:textId="0231D11D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FE6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765596">
    <w:abstractNumId w:val="95"/>
  </w:num>
  <w:num w:numId="2" w16cid:durableId="510877654">
    <w:abstractNumId w:val="89"/>
  </w:num>
  <w:num w:numId="3" w16cid:durableId="1581910240">
    <w:abstractNumId w:val="21"/>
  </w:num>
  <w:num w:numId="4" w16cid:durableId="431970597">
    <w:abstractNumId w:val="60"/>
  </w:num>
  <w:num w:numId="5" w16cid:durableId="806316084">
    <w:abstractNumId w:val="93"/>
  </w:num>
  <w:num w:numId="6" w16cid:durableId="1612127708">
    <w:abstractNumId w:val="16"/>
  </w:num>
  <w:num w:numId="7" w16cid:durableId="858658800">
    <w:abstractNumId w:val="36"/>
  </w:num>
  <w:num w:numId="8" w16cid:durableId="297805438">
    <w:abstractNumId w:val="29"/>
  </w:num>
  <w:num w:numId="9" w16cid:durableId="1656684637">
    <w:abstractNumId w:val="92"/>
  </w:num>
  <w:num w:numId="10" w16cid:durableId="433594756">
    <w:abstractNumId w:val="3"/>
  </w:num>
  <w:num w:numId="11" w16cid:durableId="96562796">
    <w:abstractNumId w:val="37"/>
  </w:num>
  <w:num w:numId="12" w16cid:durableId="1801805318">
    <w:abstractNumId w:val="85"/>
  </w:num>
  <w:num w:numId="13" w16cid:durableId="1280137339">
    <w:abstractNumId w:val="87"/>
  </w:num>
  <w:num w:numId="14" w16cid:durableId="583732443">
    <w:abstractNumId w:val="67"/>
  </w:num>
  <w:num w:numId="15" w16cid:durableId="1399786168">
    <w:abstractNumId w:val="63"/>
  </w:num>
  <w:num w:numId="16" w16cid:durableId="1761678823">
    <w:abstractNumId w:val="50"/>
  </w:num>
  <w:num w:numId="17" w16cid:durableId="23754953">
    <w:abstractNumId w:val="33"/>
  </w:num>
  <w:num w:numId="18" w16cid:durableId="2118329560">
    <w:abstractNumId w:val="56"/>
  </w:num>
  <w:num w:numId="19" w16cid:durableId="637609311">
    <w:abstractNumId w:val="53"/>
  </w:num>
  <w:num w:numId="20" w16cid:durableId="1594700682">
    <w:abstractNumId w:val="65"/>
  </w:num>
  <w:num w:numId="21" w16cid:durableId="1823741763">
    <w:abstractNumId w:val="31"/>
  </w:num>
  <w:num w:numId="22" w16cid:durableId="608119962">
    <w:abstractNumId w:val="44"/>
  </w:num>
  <w:num w:numId="23" w16cid:durableId="1128086382">
    <w:abstractNumId w:val="69"/>
  </w:num>
  <w:num w:numId="24" w16cid:durableId="526454802">
    <w:abstractNumId w:val="45"/>
  </w:num>
  <w:num w:numId="25" w16cid:durableId="602300210">
    <w:abstractNumId w:val="47"/>
  </w:num>
  <w:num w:numId="26" w16cid:durableId="1058358275">
    <w:abstractNumId w:val="106"/>
  </w:num>
  <w:num w:numId="27" w16cid:durableId="2026009655">
    <w:abstractNumId w:val="68"/>
  </w:num>
  <w:num w:numId="28" w16cid:durableId="1170175592">
    <w:abstractNumId w:val="46"/>
  </w:num>
  <w:num w:numId="29" w16cid:durableId="1070691537">
    <w:abstractNumId w:val="26"/>
  </w:num>
  <w:num w:numId="30" w16cid:durableId="992487760">
    <w:abstractNumId w:val="13"/>
  </w:num>
  <w:num w:numId="31" w16cid:durableId="253049588">
    <w:abstractNumId w:val="80"/>
  </w:num>
  <w:num w:numId="32" w16cid:durableId="1570462883">
    <w:abstractNumId w:val="40"/>
  </w:num>
  <w:num w:numId="33" w16cid:durableId="642391896">
    <w:abstractNumId w:val="59"/>
  </w:num>
  <w:num w:numId="34" w16cid:durableId="704133275">
    <w:abstractNumId w:val="75"/>
  </w:num>
  <w:num w:numId="35" w16cid:durableId="1302033859">
    <w:abstractNumId w:val="97"/>
  </w:num>
  <w:num w:numId="36" w16cid:durableId="482546592">
    <w:abstractNumId w:val="39"/>
  </w:num>
  <w:num w:numId="37" w16cid:durableId="587159381">
    <w:abstractNumId w:val="52"/>
  </w:num>
  <w:num w:numId="38" w16cid:durableId="638414748">
    <w:abstractNumId w:val="23"/>
  </w:num>
  <w:num w:numId="39" w16cid:durableId="1960799950">
    <w:abstractNumId w:val="25"/>
  </w:num>
  <w:num w:numId="40" w16cid:durableId="743453672">
    <w:abstractNumId w:val="49"/>
  </w:num>
  <w:num w:numId="41" w16cid:durableId="380980813">
    <w:abstractNumId w:val="55"/>
  </w:num>
  <w:num w:numId="42" w16cid:durableId="910576481">
    <w:abstractNumId w:val="86"/>
  </w:num>
  <w:num w:numId="43" w16cid:durableId="258762149">
    <w:abstractNumId w:val="17"/>
  </w:num>
  <w:num w:numId="44" w16cid:durableId="1147476697">
    <w:abstractNumId w:val="9"/>
  </w:num>
  <w:num w:numId="45" w16cid:durableId="855576034">
    <w:abstractNumId w:val="19"/>
  </w:num>
  <w:num w:numId="46" w16cid:durableId="942348954">
    <w:abstractNumId w:val="105"/>
  </w:num>
  <w:num w:numId="47" w16cid:durableId="893780999">
    <w:abstractNumId w:val="8"/>
  </w:num>
  <w:num w:numId="48" w16cid:durableId="580025536">
    <w:abstractNumId w:val="94"/>
  </w:num>
  <w:num w:numId="49" w16cid:durableId="399209750">
    <w:abstractNumId w:val="38"/>
  </w:num>
  <w:num w:numId="50" w16cid:durableId="284192269">
    <w:abstractNumId w:val="99"/>
  </w:num>
  <w:num w:numId="51" w16cid:durableId="1197159858">
    <w:abstractNumId w:val="11"/>
  </w:num>
  <w:num w:numId="52" w16cid:durableId="652955677">
    <w:abstractNumId w:val="24"/>
  </w:num>
  <w:num w:numId="53" w16cid:durableId="830027014">
    <w:abstractNumId w:val="103"/>
  </w:num>
  <w:num w:numId="54" w16cid:durableId="1938369622">
    <w:abstractNumId w:val="20"/>
  </w:num>
  <w:num w:numId="55" w16cid:durableId="375548235">
    <w:abstractNumId w:val="57"/>
  </w:num>
  <w:num w:numId="56" w16cid:durableId="1088502351">
    <w:abstractNumId w:val="64"/>
  </w:num>
  <w:num w:numId="57" w16cid:durableId="957297597">
    <w:abstractNumId w:val="2"/>
  </w:num>
  <w:num w:numId="58" w16cid:durableId="501941419">
    <w:abstractNumId w:val="51"/>
  </w:num>
  <w:num w:numId="59" w16cid:durableId="1262832524">
    <w:abstractNumId w:val="76"/>
  </w:num>
  <w:num w:numId="60" w16cid:durableId="299922115">
    <w:abstractNumId w:val="15"/>
  </w:num>
  <w:num w:numId="61" w16cid:durableId="90468515">
    <w:abstractNumId w:val="101"/>
  </w:num>
  <w:num w:numId="62" w16cid:durableId="1827672305">
    <w:abstractNumId w:val="41"/>
  </w:num>
  <w:num w:numId="63" w16cid:durableId="251159549">
    <w:abstractNumId w:val="66"/>
  </w:num>
  <w:num w:numId="64" w16cid:durableId="796218367">
    <w:abstractNumId w:val="35"/>
  </w:num>
  <w:num w:numId="65" w16cid:durableId="354843764">
    <w:abstractNumId w:val="5"/>
  </w:num>
  <w:num w:numId="66" w16cid:durableId="1025670464">
    <w:abstractNumId w:val="79"/>
  </w:num>
  <w:num w:numId="67" w16cid:durableId="1311053466">
    <w:abstractNumId w:val="1"/>
  </w:num>
  <w:num w:numId="68" w16cid:durableId="1242788554">
    <w:abstractNumId w:val="62"/>
  </w:num>
  <w:num w:numId="69" w16cid:durableId="151139935">
    <w:abstractNumId w:val="72"/>
  </w:num>
  <w:num w:numId="70" w16cid:durableId="363675856">
    <w:abstractNumId w:val="30"/>
  </w:num>
  <w:num w:numId="71" w16cid:durableId="918177002">
    <w:abstractNumId w:val="58"/>
  </w:num>
  <w:num w:numId="72" w16cid:durableId="371930505">
    <w:abstractNumId w:val="88"/>
  </w:num>
  <w:num w:numId="73" w16cid:durableId="56365666">
    <w:abstractNumId w:val="83"/>
  </w:num>
  <w:num w:numId="74" w16cid:durableId="1594515004">
    <w:abstractNumId w:val="81"/>
  </w:num>
  <w:num w:numId="75" w16cid:durableId="1963072690">
    <w:abstractNumId w:val="73"/>
  </w:num>
  <w:num w:numId="76" w16cid:durableId="2087409398">
    <w:abstractNumId w:val="98"/>
  </w:num>
  <w:num w:numId="77" w16cid:durableId="1452817119">
    <w:abstractNumId w:val="70"/>
  </w:num>
  <w:num w:numId="78" w16cid:durableId="1299872590">
    <w:abstractNumId w:val="96"/>
  </w:num>
  <w:num w:numId="79" w16cid:durableId="1006979211">
    <w:abstractNumId w:val="100"/>
  </w:num>
  <w:num w:numId="80" w16cid:durableId="1311866004">
    <w:abstractNumId w:val="82"/>
  </w:num>
  <w:num w:numId="81" w16cid:durableId="538199966">
    <w:abstractNumId w:val="10"/>
  </w:num>
  <w:num w:numId="82" w16cid:durableId="736634017">
    <w:abstractNumId w:val="102"/>
  </w:num>
  <w:num w:numId="83" w16cid:durableId="1693606551">
    <w:abstractNumId w:val="54"/>
  </w:num>
  <w:num w:numId="84" w16cid:durableId="2014455901">
    <w:abstractNumId w:val="84"/>
  </w:num>
  <w:num w:numId="85" w16cid:durableId="752704710">
    <w:abstractNumId w:val="74"/>
  </w:num>
  <w:num w:numId="86" w16cid:durableId="1358315924">
    <w:abstractNumId w:val="91"/>
  </w:num>
  <w:num w:numId="87" w16cid:durableId="221647130">
    <w:abstractNumId w:val="61"/>
  </w:num>
  <w:num w:numId="88" w16cid:durableId="1417049370">
    <w:abstractNumId w:val="71"/>
  </w:num>
  <w:num w:numId="89" w16cid:durableId="1020425914">
    <w:abstractNumId w:val="22"/>
  </w:num>
  <w:num w:numId="90" w16cid:durableId="60106892">
    <w:abstractNumId w:val="6"/>
  </w:num>
  <w:num w:numId="91" w16cid:durableId="1110009604">
    <w:abstractNumId w:val="77"/>
  </w:num>
  <w:num w:numId="92" w16cid:durableId="1476794209">
    <w:abstractNumId w:val="28"/>
  </w:num>
  <w:num w:numId="93" w16cid:durableId="441851122">
    <w:abstractNumId w:val="14"/>
  </w:num>
  <w:num w:numId="94" w16cid:durableId="465394098">
    <w:abstractNumId w:val="32"/>
  </w:num>
  <w:num w:numId="95" w16cid:durableId="1292516375">
    <w:abstractNumId w:val="27"/>
  </w:num>
  <w:num w:numId="96" w16cid:durableId="1906599151">
    <w:abstractNumId w:val="43"/>
  </w:num>
  <w:num w:numId="97" w16cid:durableId="2071996603">
    <w:abstractNumId w:val="4"/>
  </w:num>
  <w:num w:numId="98" w16cid:durableId="914584992">
    <w:abstractNumId w:val="18"/>
  </w:num>
  <w:num w:numId="99" w16cid:durableId="1193805187">
    <w:abstractNumId w:val="90"/>
  </w:num>
  <w:num w:numId="100" w16cid:durableId="631905898">
    <w:abstractNumId w:val="78"/>
  </w:num>
  <w:num w:numId="101" w16cid:durableId="1998224456">
    <w:abstractNumId w:val="34"/>
  </w:num>
  <w:num w:numId="102" w16cid:durableId="503785726">
    <w:abstractNumId w:val="104"/>
  </w:num>
  <w:num w:numId="103" w16cid:durableId="1221556421">
    <w:abstractNumId w:val="48"/>
  </w:num>
  <w:num w:numId="104" w16cid:durableId="2127888595">
    <w:abstractNumId w:val="42"/>
  </w:num>
  <w:num w:numId="105" w16cid:durableId="1364088359">
    <w:abstractNumId w:val="7"/>
  </w:num>
  <w:num w:numId="106" w16cid:durableId="1668708369">
    <w:abstractNumId w:val="12"/>
  </w:num>
  <w:num w:numId="107" w16cid:durableId="2029139659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8F260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03863C"/>
    <w:rsid w:val="029B6086"/>
    <w:rsid w:val="0356BFA3"/>
    <w:rsid w:val="040FB95F"/>
    <w:rsid w:val="058A343E"/>
    <w:rsid w:val="063668A9"/>
    <w:rsid w:val="09C80BCF"/>
    <w:rsid w:val="0A191264"/>
    <w:rsid w:val="0A617816"/>
    <w:rsid w:val="0B07EACA"/>
    <w:rsid w:val="0B4EC0E5"/>
    <w:rsid w:val="0C824279"/>
    <w:rsid w:val="0CA3BB2B"/>
    <w:rsid w:val="0D900171"/>
    <w:rsid w:val="0DF7A482"/>
    <w:rsid w:val="0E4B1892"/>
    <w:rsid w:val="0E4C8DF5"/>
    <w:rsid w:val="0F746145"/>
    <w:rsid w:val="0FD49547"/>
    <w:rsid w:val="0FECC204"/>
    <w:rsid w:val="102C5F35"/>
    <w:rsid w:val="10F41F88"/>
    <w:rsid w:val="111BD42B"/>
    <w:rsid w:val="117065A8"/>
    <w:rsid w:val="11858051"/>
    <w:rsid w:val="11925FF3"/>
    <w:rsid w:val="11B52DED"/>
    <w:rsid w:val="13663AF5"/>
    <w:rsid w:val="138BA91F"/>
    <w:rsid w:val="14AA5023"/>
    <w:rsid w:val="176AD6D8"/>
    <w:rsid w:val="181FD30A"/>
    <w:rsid w:val="185AB0EA"/>
    <w:rsid w:val="191E5BAD"/>
    <w:rsid w:val="19A1D1C2"/>
    <w:rsid w:val="19D3E8E2"/>
    <w:rsid w:val="1A9D48A1"/>
    <w:rsid w:val="1ADCAFEA"/>
    <w:rsid w:val="1C436D4A"/>
    <w:rsid w:val="1C747310"/>
    <w:rsid w:val="1CA1DD78"/>
    <w:rsid w:val="1E961E47"/>
    <w:rsid w:val="1E9E715B"/>
    <w:rsid w:val="1FD1C7E5"/>
    <w:rsid w:val="21587874"/>
    <w:rsid w:val="2180AE60"/>
    <w:rsid w:val="224F76B6"/>
    <w:rsid w:val="22B53A6C"/>
    <w:rsid w:val="22BDC43D"/>
    <w:rsid w:val="22C380D2"/>
    <w:rsid w:val="23844C45"/>
    <w:rsid w:val="24788289"/>
    <w:rsid w:val="249276D4"/>
    <w:rsid w:val="24ACEF5D"/>
    <w:rsid w:val="25586972"/>
    <w:rsid w:val="25D9639D"/>
    <w:rsid w:val="27913560"/>
    <w:rsid w:val="28413054"/>
    <w:rsid w:val="285E3D26"/>
    <w:rsid w:val="290EE2E4"/>
    <w:rsid w:val="2AC63AD9"/>
    <w:rsid w:val="2BCDECB7"/>
    <w:rsid w:val="2EFA1B5C"/>
    <w:rsid w:val="2F143536"/>
    <w:rsid w:val="2FBA7167"/>
    <w:rsid w:val="304D1820"/>
    <w:rsid w:val="312A9B75"/>
    <w:rsid w:val="34112805"/>
    <w:rsid w:val="34669073"/>
    <w:rsid w:val="36B8E874"/>
    <w:rsid w:val="3A1E3B69"/>
    <w:rsid w:val="3A705800"/>
    <w:rsid w:val="3A711EE0"/>
    <w:rsid w:val="3A8A473D"/>
    <w:rsid w:val="3B1BF5E3"/>
    <w:rsid w:val="3C0CEF41"/>
    <w:rsid w:val="3E58BA96"/>
    <w:rsid w:val="403119F4"/>
    <w:rsid w:val="41957748"/>
    <w:rsid w:val="42F40C75"/>
    <w:rsid w:val="44180126"/>
    <w:rsid w:val="44500511"/>
    <w:rsid w:val="44A2D795"/>
    <w:rsid w:val="44A2F40E"/>
    <w:rsid w:val="455EB8BB"/>
    <w:rsid w:val="459EEAB2"/>
    <w:rsid w:val="462600D9"/>
    <w:rsid w:val="4835AE2F"/>
    <w:rsid w:val="486ED6D6"/>
    <w:rsid w:val="48AA29F9"/>
    <w:rsid w:val="4941125F"/>
    <w:rsid w:val="49C3CF1E"/>
    <w:rsid w:val="4A616711"/>
    <w:rsid w:val="4A6DD56B"/>
    <w:rsid w:val="4AFECC6B"/>
    <w:rsid w:val="4C1AAC3A"/>
    <w:rsid w:val="4D4C8214"/>
    <w:rsid w:val="4DC6D0F2"/>
    <w:rsid w:val="4E1023C8"/>
    <w:rsid w:val="4E3F7639"/>
    <w:rsid w:val="4F31AFBB"/>
    <w:rsid w:val="4F95213E"/>
    <w:rsid w:val="5049D2BF"/>
    <w:rsid w:val="50D79A55"/>
    <w:rsid w:val="50E691F4"/>
    <w:rsid w:val="5199E0E7"/>
    <w:rsid w:val="51FD107C"/>
    <w:rsid w:val="520EEF94"/>
    <w:rsid w:val="5420BD3F"/>
    <w:rsid w:val="54361276"/>
    <w:rsid w:val="54414DAF"/>
    <w:rsid w:val="54869645"/>
    <w:rsid w:val="54BE3AC8"/>
    <w:rsid w:val="558F5D4D"/>
    <w:rsid w:val="56CE57F7"/>
    <w:rsid w:val="5761DEF1"/>
    <w:rsid w:val="576DB338"/>
    <w:rsid w:val="57BE3707"/>
    <w:rsid w:val="585CC05C"/>
    <w:rsid w:val="59B5CBB8"/>
    <w:rsid w:val="59DC30A9"/>
    <w:rsid w:val="5A532730"/>
    <w:rsid w:val="5A79767B"/>
    <w:rsid w:val="5C26724F"/>
    <w:rsid w:val="5C9A5EFE"/>
    <w:rsid w:val="5D2FAC18"/>
    <w:rsid w:val="5DF8B089"/>
    <w:rsid w:val="5E36F9A8"/>
    <w:rsid w:val="5E50916B"/>
    <w:rsid w:val="5EB657A3"/>
    <w:rsid w:val="5F982FFA"/>
    <w:rsid w:val="6025F54B"/>
    <w:rsid w:val="6042D894"/>
    <w:rsid w:val="604B722D"/>
    <w:rsid w:val="620CC6CE"/>
    <w:rsid w:val="62A113BB"/>
    <w:rsid w:val="6308D734"/>
    <w:rsid w:val="630A6ACB"/>
    <w:rsid w:val="63503E35"/>
    <w:rsid w:val="643ECE8F"/>
    <w:rsid w:val="6463657A"/>
    <w:rsid w:val="64FD73A9"/>
    <w:rsid w:val="65DA9EF0"/>
    <w:rsid w:val="664077F6"/>
    <w:rsid w:val="672364B9"/>
    <w:rsid w:val="67B3C815"/>
    <w:rsid w:val="69DDF12C"/>
    <w:rsid w:val="6A932405"/>
    <w:rsid w:val="6B42B79B"/>
    <w:rsid w:val="6B5DB0D0"/>
    <w:rsid w:val="6B80BD23"/>
    <w:rsid w:val="6B8D0CB3"/>
    <w:rsid w:val="6E350936"/>
    <w:rsid w:val="6E4B89DB"/>
    <w:rsid w:val="6F154E41"/>
    <w:rsid w:val="6FDF3D22"/>
    <w:rsid w:val="721DAE3D"/>
    <w:rsid w:val="722FEC26"/>
    <w:rsid w:val="7274E32B"/>
    <w:rsid w:val="72AEA6CD"/>
    <w:rsid w:val="73DC73BD"/>
    <w:rsid w:val="74576770"/>
    <w:rsid w:val="749C0460"/>
    <w:rsid w:val="74D7BFFB"/>
    <w:rsid w:val="74DC1DB0"/>
    <w:rsid w:val="751D7C8A"/>
    <w:rsid w:val="75CCF8C4"/>
    <w:rsid w:val="76B3481F"/>
    <w:rsid w:val="76B55515"/>
    <w:rsid w:val="7711F082"/>
    <w:rsid w:val="78081246"/>
    <w:rsid w:val="78878525"/>
    <w:rsid w:val="7972022B"/>
    <w:rsid w:val="79DD81EA"/>
    <w:rsid w:val="7A0CE158"/>
    <w:rsid w:val="7A6EF69D"/>
    <w:rsid w:val="7B7D639E"/>
    <w:rsid w:val="7C5B6002"/>
    <w:rsid w:val="7C88D91E"/>
    <w:rsid w:val="7CC9C21B"/>
    <w:rsid w:val="7D2B8CE6"/>
    <w:rsid w:val="7DA077DA"/>
    <w:rsid w:val="7E0600AA"/>
    <w:rsid w:val="7FE9A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F606B4"/>
  <w15:chartTrackingRefBased/>
  <w15:docId w15:val="{6F299072-9690-4978-AF99-FA51CEEC19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3.xml" Id="Re5c84610fcd94319" /><Relationship Type="http://schemas.openxmlformats.org/officeDocument/2006/relationships/footer" Target="footer3.xml" Id="R57dd382466844df8" /><Relationship Type="http://schemas.openxmlformats.org/officeDocument/2006/relationships/image" Target="/media/image3.png" Id="R41074459586c4868" /><Relationship Type="http://schemas.openxmlformats.org/officeDocument/2006/relationships/image" Target="/media/image4.png" Id="R67cdeecf2073453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Arthur Martins Zagnoli Silva</lastModifiedBy>
  <revision>1138</revision>
  <lastPrinted>1601-01-01T00:00:00.0000000Z</lastPrinted>
  <dcterms:created xsi:type="dcterms:W3CDTF">2024-03-11T15:48:00.0000000Z</dcterms:created>
  <dcterms:modified xsi:type="dcterms:W3CDTF">2024-05-27T20:34:10.7580338Z</dcterms:modified>
</coreProperties>
</file>